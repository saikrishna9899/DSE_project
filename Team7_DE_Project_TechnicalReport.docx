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13535C" w14:paraId="7FF99B16" w14:textId="77777777" w:rsidTr="00B0688D">
        <w:trPr>
          <w:trHeight w:val="1771"/>
        </w:trPr>
        <w:tc>
          <w:tcPr>
            <w:tcW w:w="7240" w:type="dxa"/>
            <w:tcBorders>
              <w:top w:val="nil"/>
              <w:left w:val="nil"/>
              <w:bottom w:val="nil"/>
              <w:right w:val="nil"/>
            </w:tcBorders>
          </w:tcPr>
          <w:p w14:paraId="16E8E72E"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13535C" w14:paraId="4124F0C2" w14:textId="77777777" w:rsidTr="00B0688D">
        <w:trPr>
          <w:trHeight w:val="2043"/>
        </w:trPr>
        <w:tc>
          <w:tcPr>
            <w:tcW w:w="4572" w:type="dxa"/>
          </w:tcPr>
          <w:p w14:paraId="25BF90DB" w14:textId="598AF98E"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47C069E" wp14:editId="597978F1">
                      <wp:extent cx="7094220" cy="1859280"/>
                      <wp:effectExtent l="0" t="0" r="0" b="7620"/>
                      <wp:docPr id="6" name="Text Box 6"/>
                      <wp:cNvGraphicFramePr/>
                      <a:graphic xmlns:a="http://schemas.openxmlformats.org/drawingml/2006/main">
                        <a:graphicData uri="http://schemas.microsoft.com/office/word/2010/wordprocessingShape">
                          <wps:wsp>
                            <wps:cNvSpPr txBox="1"/>
                            <wps:spPr>
                              <a:xfrm>
                                <a:off x="0" y="0"/>
                                <a:ext cx="7094220" cy="185928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58.6pt;height:1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gUGgIAADQ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13535C" w14:paraId="290B57CD" w14:textId="77777777" w:rsidTr="007057F4">
        <w:trPr>
          <w:trHeight w:val="1080"/>
        </w:trPr>
        <w:tc>
          <w:tcPr>
            <w:tcW w:w="5449" w:type="dxa"/>
            <w:vAlign w:val="center"/>
          </w:tcPr>
          <w:p w14:paraId="41351C17"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v:textbox>
                      <w10:anchorlock/>
                    </v:shape>
                  </w:pict>
                </mc:Fallback>
              </mc:AlternateContent>
            </w:r>
          </w:p>
        </w:tc>
        <w:tc>
          <w:tcPr>
            <w:tcW w:w="4901" w:type="dxa"/>
            <w:vAlign w:val="center"/>
          </w:tcPr>
          <w:p w14:paraId="2D83817D" w14:textId="1B234BB2" w:rsidR="00B0688D" w:rsidRPr="0013535C" w:rsidRDefault="00B0688D" w:rsidP="007057F4">
            <w:pPr>
              <w:jc w:val="right"/>
              <w:rPr>
                <w:rFonts w:ascii="Calibri" w:hAnsi="Calibri" w:cs="Calibri"/>
                <w:szCs w:val="28"/>
              </w:rPr>
            </w:pPr>
          </w:p>
        </w:tc>
      </w:tr>
    </w:tbl>
    <w:p w14:paraId="33342093" w14:textId="77777777" w:rsidR="008A3C95" w:rsidRPr="0013535C" w:rsidRDefault="008A3C95" w:rsidP="007057F4">
      <w:pPr>
        <w:rPr>
          <w:rFonts w:ascii="Calibri" w:hAnsi="Calibri" w:cs="Calibri"/>
          <w:szCs w:val="28"/>
        </w:rPr>
      </w:pPr>
    </w:p>
    <w:p w14:paraId="71D27DB8" w14:textId="5439331E" w:rsidR="008A3C95" w:rsidRPr="0013535C" w:rsidRDefault="00DA384D" w:rsidP="007057F4">
      <w:pPr>
        <w:rPr>
          <w:rFonts w:ascii="Calibri" w:hAnsi="Calibri" w:cs="Calibri"/>
          <w:szCs w:val="28"/>
        </w:rPr>
      </w:pPr>
      <w:r w:rsidRPr="0013535C">
        <w:rPr>
          <w:rFonts w:ascii="Calibri" w:hAnsi="Calibri" w:cs="Calibri"/>
          <w:noProof/>
          <w:szCs w:val="28"/>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13535C">
        <w:rPr>
          <w:rFonts w:ascii="Calibri" w:hAnsi="Calibri" w:cs="Calibri"/>
          <w:noProof/>
          <w:szCs w:val="28"/>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13535C">
        <w:rPr>
          <w:rFonts w:ascii="Calibri" w:hAnsi="Calibri" w:cs="Calibri"/>
          <w:szCs w:val="28"/>
        </w:rPr>
        <w:br w:type="page"/>
      </w:r>
    </w:p>
    <w:sdt>
      <w:sdtPr>
        <w:rPr>
          <w:rFonts w:ascii="Calibri" w:eastAsiaTheme="minorEastAsia" w:hAnsi="Calibri" w:cs="Calibri"/>
          <w:bCs w:val="0"/>
          <w:caps w:val="0"/>
          <w:sz w:val="28"/>
          <w:szCs w:val="22"/>
        </w:rPr>
        <w:id w:val="-1731998558"/>
        <w:docPartObj>
          <w:docPartGallery w:val="Table of Contents"/>
          <w:docPartUnique/>
        </w:docPartObj>
      </w:sdtPr>
      <w:sdtEndPr>
        <w:rPr>
          <w:noProof/>
        </w:rPr>
      </w:sdtEndPr>
      <w:sdtContent>
        <w:p w14:paraId="0E5BD3C4" w14:textId="57EA2388" w:rsidR="005F1B02" w:rsidRPr="0013535C" w:rsidRDefault="005F1B02">
          <w:pPr>
            <w:pStyle w:val="TOCHeading"/>
            <w:framePr w:wrap="around"/>
            <w:rPr>
              <w:rFonts w:ascii="Calibri" w:hAnsi="Calibri" w:cs="Calibri"/>
              <w:sz w:val="28"/>
            </w:rPr>
          </w:pPr>
          <w:r w:rsidRPr="0013535C">
            <w:rPr>
              <w:rFonts w:ascii="Calibri" w:hAnsi="Calibri" w:cs="Calibri"/>
              <w:sz w:val="28"/>
            </w:rPr>
            <w:t>Contents</w:t>
          </w:r>
        </w:p>
        <w:p w14:paraId="2181611D" w14:textId="24DB91EC" w:rsidR="00281069" w:rsidRPr="0013535C" w:rsidRDefault="005F1B02">
          <w:pPr>
            <w:pStyle w:val="TOC1"/>
            <w:rPr>
              <w:rFonts w:ascii="Calibri" w:hAnsi="Calibri" w:cs="Calibri"/>
              <w:b w:val="0"/>
              <w:noProof/>
              <w:color w:val="auto"/>
              <w:szCs w:val="28"/>
            </w:rPr>
          </w:pPr>
          <w:r w:rsidRPr="0013535C">
            <w:rPr>
              <w:rFonts w:ascii="Calibri" w:hAnsi="Calibri" w:cs="Calibri"/>
              <w:szCs w:val="28"/>
            </w:rPr>
            <w:fldChar w:fldCharType="begin"/>
          </w:r>
          <w:r w:rsidRPr="0013535C">
            <w:rPr>
              <w:rFonts w:ascii="Calibri" w:hAnsi="Calibri" w:cs="Calibri"/>
              <w:szCs w:val="28"/>
            </w:rPr>
            <w:instrText xml:space="preserve"> TOC \o "1-3" \h \z \u </w:instrText>
          </w:r>
          <w:r w:rsidRPr="0013535C">
            <w:rPr>
              <w:rFonts w:ascii="Calibri" w:hAnsi="Calibri" w:cs="Calibri"/>
              <w:szCs w:val="28"/>
            </w:rPr>
            <w:fldChar w:fldCharType="separate"/>
          </w:r>
          <w:hyperlink w:anchor="_Toc96341549" w:history="1">
            <w:r w:rsidR="00281069" w:rsidRPr="0013535C">
              <w:rPr>
                <w:rStyle w:val="Hyperlink"/>
                <w:rFonts w:ascii="Calibri" w:hAnsi="Calibri" w:cs="Calibri"/>
                <w:noProof/>
                <w:szCs w:val="28"/>
              </w:rPr>
              <w:t>Project Name</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_Toc96341549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7B776BC6" w14:textId="485CED7B" w:rsidR="00281069" w:rsidRPr="0013535C" w:rsidRDefault="00CB687D">
          <w:pPr>
            <w:pStyle w:val="TOC2"/>
            <w:rPr>
              <w:rFonts w:ascii="Calibri" w:hAnsi="Calibri" w:cs="Calibri"/>
              <w:b w:val="0"/>
              <w:noProof/>
              <w:color w:val="auto"/>
              <w:szCs w:val="28"/>
            </w:rPr>
          </w:pPr>
          <w:hyperlink w:anchor="_Toc96341550" w:history="1">
            <w:r w:rsidR="00281069" w:rsidRPr="0013535C">
              <w:rPr>
                <w:rStyle w:val="Hyperlink"/>
                <w:rFonts w:ascii="Calibri" w:hAnsi="Calibri" w:cs="Calibri"/>
                <w:noProof/>
                <w:szCs w:val="28"/>
              </w:rPr>
              <w:t>Executive Summary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_Toc96341550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2F6E8DC1" w14:textId="1F4FF306" w:rsidR="00281069" w:rsidRPr="0013535C" w:rsidRDefault="00CB687D">
          <w:pPr>
            <w:pStyle w:val="TOC1"/>
            <w:rPr>
              <w:rFonts w:ascii="Calibri" w:hAnsi="Calibri" w:cs="Calibri"/>
              <w:b w:val="0"/>
              <w:noProof/>
              <w:color w:val="auto"/>
              <w:szCs w:val="28"/>
            </w:rPr>
          </w:pPr>
          <w:hyperlink w:anchor="_Toc96341551" w:history="1">
            <w:r w:rsidR="00281069" w:rsidRPr="0013535C">
              <w:rPr>
                <w:rStyle w:val="Hyperlink"/>
                <w:rFonts w:ascii="Calibri" w:hAnsi="Calibri" w:cs="Calibri"/>
                <w:noProof/>
                <w:szCs w:val="28"/>
              </w:rPr>
              <w:t>Technical Report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_Toc96341551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F4104A6" w14:textId="447B8E29" w:rsidR="00281069" w:rsidRPr="0013535C" w:rsidRDefault="00CB687D">
          <w:pPr>
            <w:pStyle w:val="TOC2"/>
            <w:rPr>
              <w:rFonts w:ascii="Calibri" w:hAnsi="Calibri" w:cs="Calibri"/>
              <w:b w:val="0"/>
              <w:noProof/>
              <w:color w:val="auto"/>
              <w:szCs w:val="28"/>
            </w:rPr>
          </w:pPr>
          <w:hyperlink r:id="rId15" w:anchor="_Toc96341552" w:history="1">
            <w:r w:rsidR="00281069" w:rsidRPr="0013535C">
              <w:rPr>
                <w:rStyle w:val="Hyperlink"/>
                <w:rFonts w:ascii="Calibri" w:hAnsi="Calibri" w:cs="Calibri"/>
                <w:noProof/>
                <w:szCs w:val="28"/>
              </w:rPr>
              <w:t>Highlights of Project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_Toc96341552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C5C1E7C" w14:textId="00C29D02" w:rsidR="00281069" w:rsidRPr="0013535C" w:rsidRDefault="00CB687D">
          <w:pPr>
            <w:pStyle w:val="TOC2"/>
            <w:rPr>
              <w:rFonts w:ascii="Calibri" w:hAnsi="Calibri" w:cs="Calibri"/>
              <w:b w:val="0"/>
              <w:noProof/>
              <w:color w:val="auto"/>
              <w:szCs w:val="28"/>
            </w:rPr>
          </w:pPr>
          <w:hyperlink r:id="rId16" w:anchor="_Toc96341553" w:history="1">
            <w:r w:rsidR="00281069" w:rsidRPr="0013535C">
              <w:rPr>
                <w:rStyle w:val="Hyperlink"/>
                <w:rFonts w:ascii="Calibri" w:hAnsi="Calibri" w:cs="Calibri"/>
                <w:noProof/>
                <w:szCs w:val="28"/>
              </w:rPr>
              <w:t>Submitted on:</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_Toc96341553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50A4E25" w14:textId="0D3130CC" w:rsidR="00281069" w:rsidRPr="0013535C" w:rsidRDefault="00CB687D">
          <w:pPr>
            <w:pStyle w:val="TOC2"/>
            <w:rPr>
              <w:rFonts w:ascii="Calibri" w:hAnsi="Calibri" w:cs="Calibri"/>
              <w:b w:val="0"/>
              <w:noProof/>
              <w:color w:val="auto"/>
              <w:szCs w:val="28"/>
            </w:rPr>
          </w:pPr>
          <w:hyperlink w:anchor="_Toc96341554" w:history="1">
            <w:r w:rsidR="00281069" w:rsidRPr="0013535C">
              <w:rPr>
                <w:rStyle w:val="Hyperlink"/>
                <w:rFonts w:ascii="Calibri" w:hAnsi="Calibri" w:cs="Calibri"/>
                <w:noProof/>
                <w:szCs w:val="28"/>
              </w:rPr>
              <w:t>Abstract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_Toc96341554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4</w:t>
            </w:r>
            <w:r w:rsidR="00281069" w:rsidRPr="0013535C">
              <w:rPr>
                <w:rFonts w:ascii="Calibri" w:hAnsi="Calibri" w:cs="Calibri"/>
                <w:noProof/>
                <w:webHidden/>
                <w:szCs w:val="28"/>
              </w:rPr>
              <w:fldChar w:fldCharType="end"/>
            </w:r>
          </w:hyperlink>
        </w:p>
        <w:p w14:paraId="6764A5C6" w14:textId="4D7435AE" w:rsidR="00281069" w:rsidRPr="0013535C" w:rsidRDefault="00CB687D">
          <w:pPr>
            <w:pStyle w:val="TOC2"/>
            <w:rPr>
              <w:rFonts w:ascii="Calibri" w:hAnsi="Calibri" w:cs="Calibri"/>
              <w:b w:val="0"/>
              <w:noProof/>
              <w:color w:val="auto"/>
              <w:szCs w:val="28"/>
            </w:rPr>
          </w:pPr>
          <w:hyperlink w:anchor="_Toc96341555" w:history="1">
            <w:r w:rsidR="00281069" w:rsidRPr="0013535C">
              <w:rPr>
                <w:rStyle w:val="Hyperlink"/>
                <w:rFonts w:ascii="Calibri" w:hAnsi="Calibri" w:cs="Calibri"/>
                <w:noProof/>
                <w:szCs w:val="28"/>
              </w:rPr>
              <w:t>Methodology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_Toc96341555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5</w:t>
            </w:r>
            <w:r w:rsidR="00281069" w:rsidRPr="0013535C">
              <w:rPr>
                <w:rFonts w:ascii="Calibri" w:hAnsi="Calibri" w:cs="Calibri"/>
                <w:noProof/>
                <w:webHidden/>
                <w:szCs w:val="28"/>
              </w:rPr>
              <w:fldChar w:fldCharType="end"/>
            </w:r>
          </w:hyperlink>
        </w:p>
        <w:p w14:paraId="1B388FF2" w14:textId="46B092EB" w:rsidR="00281069" w:rsidRPr="0013535C" w:rsidRDefault="00CB687D">
          <w:pPr>
            <w:pStyle w:val="TOC2"/>
            <w:rPr>
              <w:rFonts w:ascii="Calibri" w:hAnsi="Calibri" w:cs="Calibri"/>
              <w:b w:val="0"/>
              <w:noProof/>
              <w:color w:val="auto"/>
              <w:szCs w:val="28"/>
            </w:rPr>
          </w:pPr>
          <w:hyperlink w:anchor="_Toc96341556" w:history="1">
            <w:r w:rsidR="00281069" w:rsidRPr="0013535C">
              <w:rPr>
                <w:rStyle w:val="Hyperlink"/>
                <w:rFonts w:ascii="Calibri" w:hAnsi="Calibri" w:cs="Calibri"/>
                <w:noProof/>
                <w:szCs w:val="28"/>
              </w:rPr>
              <w:t>Results Section</w:t>
            </w:r>
            <w:r w:rsidR="00281069" w:rsidRPr="0013535C">
              <w:rPr>
                <w:rFonts w:ascii="Calibri" w:hAnsi="Calibri" w:cs="Calibri"/>
                <w:noProof/>
                <w:webHidden/>
                <w:szCs w:val="28"/>
              </w:rPr>
              <w:tab/>
            </w:r>
            <w:r w:rsidR="00DA3BBB">
              <w:rPr>
                <w:rFonts w:ascii="Calibri" w:hAnsi="Calibri" w:cs="Calibri"/>
                <w:noProof/>
                <w:webHidden/>
                <w:szCs w:val="28"/>
              </w:rPr>
              <w:t>9</w:t>
            </w:r>
          </w:hyperlink>
        </w:p>
        <w:p w14:paraId="63F709C8" w14:textId="5F2F9E7D" w:rsidR="00281069" w:rsidRPr="0013535C" w:rsidRDefault="00CB687D">
          <w:pPr>
            <w:pStyle w:val="TOC2"/>
            <w:rPr>
              <w:rFonts w:ascii="Calibri" w:hAnsi="Calibri" w:cs="Calibri"/>
              <w:b w:val="0"/>
              <w:noProof/>
              <w:color w:val="auto"/>
              <w:szCs w:val="28"/>
            </w:rPr>
          </w:pPr>
          <w:hyperlink w:anchor="_Toc96341557" w:history="1">
            <w:r w:rsidR="00281069" w:rsidRPr="0013535C">
              <w:rPr>
                <w:rStyle w:val="Hyperlink"/>
                <w:rFonts w:ascii="Calibri" w:hAnsi="Calibri" w:cs="Calibri"/>
                <w:noProof/>
                <w:szCs w:val="28"/>
              </w:rPr>
              <w:t>Discussion</w:t>
            </w:r>
            <w:r w:rsidR="00281069" w:rsidRPr="0013535C">
              <w:rPr>
                <w:rFonts w:ascii="Calibri" w:hAnsi="Calibri" w:cs="Calibri"/>
                <w:noProof/>
                <w:webHidden/>
                <w:szCs w:val="28"/>
              </w:rPr>
              <w:tab/>
            </w:r>
          </w:hyperlink>
          <w:r w:rsidR="00DA3BBB">
            <w:rPr>
              <w:rFonts w:ascii="Calibri" w:hAnsi="Calibri" w:cs="Calibri"/>
              <w:noProof/>
              <w:webHidden/>
              <w:szCs w:val="28"/>
            </w:rPr>
            <w:t>11</w:t>
          </w:r>
        </w:p>
        <w:p w14:paraId="173F39D1" w14:textId="5E2D4B0F" w:rsidR="00281069" w:rsidRPr="0013535C" w:rsidRDefault="00CB687D">
          <w:pPr>
            <w:pStyle w:val="TOC2"/>
            <w:rPr>
              <w:rFonts w:ascii="Calibri" w:hAnsi="Calibri" w:cs="Calibri"/>
              <w:b w:val="0"/>
              <w:noProof/>
              <w:color w:val="auto"/>
              <w:szCs w:val="28"/>
            </w:rPr>
          </w:pPr>
          <w:hyperlink w:anchor="_Toc96341558" w:history="1">
            <w:r w:rsidR="00281069" w:rsidRPr="0013535C">
              <w:rPr>
                <w:rStyle w:val="Hyperlink"/>
                <w:rFonts w:ascii="Calibri" w:hAnsi="Calibri" w:cs="Calibri"/>
                <w:noProof/>
                <w:szCs w:val="28"/>
              </w:rPr>
              <w:t>Conclusion</w:t>
            </w:r>
            <w:r w:rsidR="00281069" w:rsidRPr="0013535C">
              <w:rPr>
                <w:rFonts w:ascii="Calibri" w:hAnsi="Calibri" w:cs="Calibri"/>
                <w:noProof/>
                <w:webHidden/>
                <w:szCs w:val="28"/>
              </w:rPr>
              <w:tab/>
            </w:r>
            <w:r w:rsidR="00DA3BBB">
              <w:rPr>
                <w:rFonts w:ascii="Calibri" w:hAnsi="Calibri" w:cs="Calibri"/>
                <w:noProof/>
                <w:webHidden/>
                <w:szCs w:val="28"/>
              </w:rPr>
              <w:t>11</w:t>
            </w:r>
          </w:hyperlink>
        </w:p>
        <w:p w14:paraId="6F99B993" w14:textId="42921A3C" w:rsidR="00281069" w:rsidRPr="0013535C" w:rsidRDefault="00CB687D">
          <w:pPr>
            <w:pStyle w:val="TOC2"/>
            <w:rPr>
              <w:rFonts w:ascii="Calibri" w:hAnsi="Calibri" w:cs="Calibri"/>
              <w:b w:val="0"/>
              <w:noProof/>
              <w:color w:val="auto"/>
              <w:szCs w:val="28"/>
            </w:rPr>
          </w:pPr>
          <w:hyperlink w:anchor="_Toc96341559" w:history="1">
            <w:r w:rsidR="00281069" w:rsidRPr="0013535C">
              <w:rPr>
                <w:rStyle w:val="Hyperlink"/>
                <w:rFonts w:ascii="Calibri" w:hAnsi="Calibri" w:cs="Calibri"/>
                <w:noProof/>
                <w:szCs w:val="28"/>
              </w:rPr>
              <w:t>Contributions/References</w:t>
            </w:r>
            <w:r w:rsidR="00281069" w:rsidRPr="0013535C">
              <w:rPr>
                <w:rFonts w:ascii="Calibri" w:hAnsi="Calibri" w:cs="Calibri"/>
                <w:noProof/>
                <w:webHidden/>
                <w:szCs w:val="28"/>
              </w:rPr>
              <w:tab/>
            </w:r>
            <w:r w:rsidR="007D5941">
              <w:rPr>
                <w:rFonts w:ascii="Calibri" w:hAnsi="Calibri" w:cs="Calibri"/>
                <w:noProof/>
                <w:webHidden/>
                <w:szCs w:val="28"/>
              </w:rPr>
              <w:t>12</w:t>
            </w:r>
          </w:hyperlink>
        </w:p>
        <w:p w14:paraId="73D7B70E" w14:textId="77713482" w:rsidR="005F1B02" w:rsidRPr="0013535C" w:rsidRDefault="005F1B02">
          <w:pPr>
            <w:rPr>
              <w:rFonts w:ascii="Calibri" w:hAnsi="Calibri" w:cs="Calibri"/>
              <w:szCs w:val="28"/>
            </w:rPr>
          </w:pPr>
          <w:r w:rsidRPr="0013535C">
            <w:rPr>
              <w:rFonts w:ascii="Calibri" w:hAnsi="Calibri" w:cs="Calibri"/>
              <w:bCs/>
              <w:noProof/>
              <w:szCs w:val="28"/>
            </w:rPr>
            <w:fldChar w:fldCharType="end"/>
          </w:r>
        </w:p>
      </w:sdtContent>
    </w:sdt>
    <w:p w14:paraId="07931A53" w14:textId="77777777" w:rsidR="004F2231" w:rsidRPr="0013535C" w:rsidRDefault="004F2231">
      <w:pPr>
        <w:spacing w:after="200"/>
        <w:rPr>
          <w:rFonts w:ascii="Calibri" w:hAnsi="Calibri" w:cs="Calibri"/>
          <w:bCs/>
          <w:noProof/>
          <w:szCs w:val="28"/>
        </w:rPr>
      </w:pPr>
      <w:r w:rsidRPr="0013535C">
        <w:rPr>
          <w:rFonts w:ascii="Calibri" w:hAnsi="Calibri" w:cs="Calibri"/>
          <w:bCs/>
          <w:noProof/>
          <w:szCs w:val="28"/>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13535C" w14:paraId="2409F20E" w14:textId="77777777" w:rsidTr="004F2231">
        <w:trPr>
          <w:trHeight w:val="1375"/>
        </w:trPr>
        <w:tc>
          <w:tcPr>
            <w:tcW w:w="4925" w:type="dxa"/>
            <w:tcBorders>
              <w:top w:val="nil"/>
              <w:left w:val="nil"/>
              <w:bottom w:val="nil"/>
              <w:right w:val="nil"/>
            </w:tcBorders>
            <w:vAlign w:val="center"/>
          </w:tcPr>
          <w:p w14:paraId="0D058A72" w14:textId="77777777" w:rsidR="00CB687D" w:rsidRPr="00BA2538" w:rsidRDefault="00CB687D" w:rsidP="00CB687D">
            <w:pPr>
              <w:pStyle w:val="Content"/>
              <w:framePr w:hSpace="0" w:wrap="auto" w:vAnchor="margin" w:hAnchor="text" w:yAlign="inline"/>
              <w:rPr>
                <w:b/>
                <w:bCs/>
                <w:sz w:val="40"/>
                <w:szCs w:val="32"/>
              </w:rPr>
            </w:pPr>
            <w:r w:rsidRPr="00BA2538">
              <w:rPr>
                <w:b/>
                <w:bCs/>
                <w:sz w:val="40"/>
                <w:szCs w:val="32"/>
              </w:rPr>
              <w:lastRenderedPageBreak/>
              <w:t>Residential Property Sales Analysis</w:t>
            </w:r>
          </w:p>
          <w:p w14:paraId="3165A8D0" w14:textId="2278E74C" w:rsidR="004F2231" w:rsidRPr="0013535C" w:rsidRDefault="004F2231" w:rsidP="004F2231">
            <w:pPr>
              <w:pStyle w:val="Heading1"/>
              <w:framePr w:hSpace="0" w:wrap="auto" w:vAnchor="margin" w:hAnchor="text" w:yAlign="inline"/>
              <w:jc w:val="left"/>
              <w:rPr>
                <w:rFonts w:ascii="Calibri" w:hAnsi="Calibri" w:cs="Calibri"/>
                <w:sz w:val="28"/>
              </w:rPr>
            </w:pP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13535C"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13535C" w:rsidRDefault="002178B9" w:rsidP="002178B9">
            <w:pPr>
              <w:pStyle w:val="Heading2"/>
              <w:framePr w:hSpace="0" w:wrap="auto" w:vAnchor="margin" w:hAnchor="text" w:yAlign="inline"/>
              <w:rPr>
                <w:rFonts w:ascii="Calibri" w:hAnsi="Calibri" w:cs="Calibri"/>
                <w:sz w:val="28"/>
                <w:szCs w:val="28"/>
              </w:rPr>
            </w:pPr>
            <w:bookmarkStart w:id="0" w:name="_Toc96341550"/>
            <w:r w:rsidRPr="0013535C">
              <w:rPr>
                <w:rFonts w:ascii="Calibri" w:hAnsi="Calibri" w:cs="Calibri"/>
                <w:sz w:val="28"/>
                <w:szCs w:val="28"/>
              </w:rPr>
              <w:t>Executive Summary</w:t>
            </w:r>
            <w:bookmarkEnd w:id="0"/>
          </w:p>
          <w:p w14:paraId="41D099F1" w14:textId="66843EE2" w:rsidR="006A033D" w:rsidRPr="0083662F" w:rsidRDefault="0083662F" w:rsidP="00B12563">
            <w:pPr>
              <w:pStyle w:val="tabletext"/>
              <w:jc w:val="both"/>
              <w:rPr>
                <w:rFonts w:ascii="Calibri" w:hAnsi="Calibri" w:cs="Calibri"/>
                <w:sz w:val="28"/>
                <w:szCs w:val="28"/>
              </w:rPr>
            </w:pPr>
            <w:r w:rsidRPr="0083662F">
              <w:rPr>
                <w:rFonts w:ascii="Calibri" w:hAnsi="Calibri" w:cs="Calibri"/>
                <w:sz w:val="28"/>
                <w:szCs w:val="28"/>
              </w:rPr>
              <w:t>Before COVID, the housing market showed stability and consistent price growth. The pandemic disrupted the market, causing economic uncertainties and altering buyer behavior. The prediction model adapted during COVID, considering changing feature importance and market dynamics. Post-COVID, the market exhibited signs of recovery, influenced by shifted buyer preferences. The adaptive model remains crucial for ongoing monitoring and informed decision-making in the evolving real estate landscape</w:t>
            </w:r>
          </w:p>
          <w:p w14:paraId="2CFA9F1B" w14:textId="53756AB5" w:rsidR="004F2231" w:rsidRPr="0013535C" w:rsidRDefault="004F2231" w:rsidP="0083662F">
            <w:pPr>
              <w:pStyle w:val="tabletext"/>
              <w:jc w:val="both"/>
              <w:rPr>
                <w:rFonts w:ascii="Calibri" w:hAnsi="Calibri" w:cs="Calibri"/>
                <w:szCs w:val="28"/>
              </w:rPr>
            </w:pPr>
          </w:p>
        </w:tc>
      </w:tr>
      <w:tr w:rsidR="004F2231" w:rsidRPr="0013535C"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13535C" w:rsidRDefault="004F2231" w:rsidP="001F0AF0">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13535C" w14:paraId="46CFA74E" w14:textId="77777777" w:rsidTr="003B03F0">
        <w:trPr>
          <w:trHeight w:val="2685"/>
        </w:trPr>
        <w:tc>
          <w:tcPr>
            <w:tcW w:w="4860" w:type="dxa"/>
            <w:tcBorders>
              <w:top w:val="nil"/>
              <w:left w:val="nil"/>
              <w:bottom w:val="nil"/>
              <w:right w:val="nil"/>
            </w:tcBorders>
          </w:tcPr>
          <w:p w14:paraId="790775FE" w14:textId="77777777" w:rsidR="002178B9" w:rsidRPr="0013535C" w:rsidRDefault="001F0AF0"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7DADFA76" w14:textId="77777777" w:rsidR="00885AFA" w:rsidRDefault="00012DCE" w:rsidP="005C3643">
                                  <w:pPr>
                                    <w:pStyle w:val="Content"/>
                                    <w:rPr>
                                      <w:b/>
                                      <w:lang w:val="en-IN"/>
                                    </w:rPr>
                                  </w:pPr>
                                  <w:r w:rsidRPr="00012DCE">
                                    <w:rPr>
                                      <w:b/>
                                      <w:lang w:val="en-IN"/>
                                    </w:rPr>
                                    <w:t>Roshini Bandi (Team leader)</w:t>
                                  </w:r>
                                  <w:r w:rsidR="00885AFA">
                                    <w:rPr>
                                      <w:b/>
                                      <w:lang w:val="en-IN"/>
                                    </w:rPr>
                                    <w:t xml:space="preserve"> - Data Engineer</w:t>
                                  </w:r>
                                  <w:r w:rsidRPr="00012DCE">
                                    <w:rPr>
                                      <w:b/>
                                      <w:lang w:val="en-IN"/>
                                    </w:rPr>
                                    <w:t xml:space="preserve">    </w:t>
                                  </w:r>
                                </w:p>
                                <w:p w14:paraId="2901E3BC" w14:textId="4FEEF35D" w:rsidR="00C4166E" w:rsidRPr="005510B2" w:rsidRDefault="00C4166E" w:rsidP="00C4166E">
                                  <w:pPr>
                                    <w:pStyle w:val="Content"/>
                                    <w:rPr>
                                      <w:b/>
                                      <w:bCs/>
                                      <w:lang w:val="en-IN"/>
                                    </w:rPr>
                                  </w:pPr>
                                  <w:r w:rsidRPr="00C4166E">
                                    <w:rPr>
                                      <w:b/>
                                      <w:bCs/>
                                      <w:lang w:val="en-IN"/>
                                    </w:rPr>
                                    <w:t>Saikrishna Chigicherla</w:t>
                                  </w:r>
                                  <w:r w:rsidRPr="005510B2">
                                    <w:rPr>
                                      <w:b/>
                                      <w:bCs/>
                                      <w:lang w:val="en-IN"/>
                                    </w:rPr>
                                    <w:t xml:space="preserve"> – Data Scientist</w:t>
                                  </w:r>
                                </w:p>
                                <w:p w14:paraId="4C0DA3BC" w14:textId="424F503E" w:rsidR="00C4166E" w:rsidRDefault="00C4166E" w:rsidP="00C4166E">
                                  <w:pPr>
                                    <w:pStyle w:val="Content"/>
                                    <w:rPr>
                                      <w:b/>
                                      <w:lang w:val="en-IN"/>
                                    </w:rPr>
                                  </w:pPr>
                                  <w:r w:rsidRPr="00C4166E">
                                    <w:rPr>
                                      <w:b/>
                                      <w:lang w:val="en-IN"/>
                                    </w:rPr>
                                    <w:t xml:space="preserve">Vamshi Reddy Thatikonda </w:t>
                                  </w:r>
                                  <w:r>
                                    <w:rPr>
                                      <w:b/>
                                      <w:lang w:val="en-IN"/>
                                    </w:rPr>
                                    <w:t>- App Development</w:t>
                                  </w:r>
                                </w:p>
                                <w:p w14:paraId="5BDE1848" w14:textId="68937324" w:rsidR="005510B2" w:rsidRDefault="005510B2" w:rsidP="00C4166E">
                                  <w:pPr>
                                    <w:pStyle w:val="Content"/>
                                    <w:rPr>
                                      <w:b/>
                                      <w:lang w:val="en-IN"/>
                                    </w:rPr>
                                  </w:pPr>
                                  <w:r w:rsidRPr="005510B2">
                                    <w:rPr>
                                      <w:b/>
                                      <w:lang w:val="en-IN"/>
                                    </w:rPr>
                                    <w:t>Geethika Myneni</w:t>
                                  </w:r>
                                  <w:r>
                                    <w:rPr>
                                      <w:b/>
                                      <w:lang w:val="en-IN"/>
                                    </w:rPr>
                                    <w:t xml:space="preserve"> - </w:t>
                                  </w:r>
                                  <w:r w:rsidRPr="005510B2">
                                    <w:rPr>
                                      <w:b/>
                                      <w:lang w:val="en-IN"/>
                                    </w:rPr>
                                    <w:t>Data Modeling</w:t>
                                  </w:r>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Pr="005510B2" w:rsidRDefault="00FA0274" w:rsidP="005C3643">
                            <w:pPr>
                              <w:pStyle w:val="Content"/>
                              <w:rPr>
                                <w:rStyle w:val="ContentChar"/>
                                <w:b/>
                                <w:bCs/>
                                <w:u w:val="single"/>
                              </w:rPr>
                            </w:pPr>
                            <w:r w:rsidRPr="005510B2">
                              <w:rPr>
                                <w:rStyle w:val="ContentChar"/>
                                <w:b/>
                                <w:bCs/>
                                <w:u w:val="single"/>
                              </w:rPr>
                              <w:t>Team Members</w:t>
                            </w:r>
                            <w:r w:rsidR="000A4585" w:rsidRPr="005510B2">
                              <w:rPr>
                                <w:rStyle w:val="ContentChar"/>
                                <w:b/>
                                <w:bCs/>
                                <w:u w:val="single"/>
                              </w:rPr>
                              <w:t>:</w:t>
                            </w:r>
                          </w:p>
                          <w:p w14:paraId="7DADFA76" w14:textId="77777777" w:rsidR="00885AFA" w:rsidRDefault="00012DCE" w:rsidP="005C3643">
                            <w:pPr>
                              <w:pStyle w:val="Content"/>
                              <w:rPr>
                                <w:b/>
                                <w:lang w:val="en-IN"/>
                              </w:rPr>
                            </w:pPr>
                            <w:r w:rsidRPr="00012DCE">
                              <w:rPr>
                                <w:b/>
                                <w:lang w:val="en-IN"/>
                              </w:rPr>
                              <w:t>Roshini Bandi (Team leader)</w:t>
                            </w:r>
                            <w:r w:rsidR="00885AFA">
                              <w:rPr>
                                <w:b/>
                                <w:lang w:val="en-IN"/>
                              </w:rPr>
                              <w:t xml:space="preserve"> - Data Engineer</w:t>
                            </w:r>
                            <w:r w:rsidRPr="00012DCE">
                              <w:rPr>
                                <w:b/>
                                <w:lang w:val="en-IN"/>
                              </w:rPr>
                              <w:t xml:space="preserve">    </w:t>
                            </w:r>
                          </w:p>
                          <w:p w14:paraId="2901E3BC" w14:textId="4FEEF35D" w:rsidR="00C4166E" w:rsidRPr="005510B2" w:rsidRDefault="00C4166E" w:rsidP="00C4166E">
                            <w:pPr>
                              <w:pStyle w:val="Content"/>
                              <w:rPr>
                                <w:b/>
                                <w:bCs/>
                                <w:lang w:val="en-IN"/>
                              </w:rPr>
                            </w:pPr>
                            <w:r w:rsidRPr="00C4166E">
                              <w:rPr>
                                <w:b/>
                                <w:bCs/>
                                <w:lang w:val="en-IN"/>
                              </w:rPr>
                              <w:t>Saikrishna Chigicherla</w:t>
                            </w:r>
                            <w:r w:rsidRPr="005510B2">
                              <w:rPr>
                                <w:b/>
                                <w:bCs/>
                                <w:lang w:val="en-IN"/>
                              </w:rPr>
                              <w:t xml:space="preserve"> – Data Scientist</w:t>
                            </w:r>
                          </w:p>
                          <w:p w14:paraId="4C0DA3BC" w14:textId="424F503E" w:rsidR="00C4166E" w:rsidRDefault="00C4166E" w:rsidP="00C4166E">
                            <w:pPr>
                              <w:pStyle w:val="Content"/>
                              <w:rPr>
                                <w:b/>
                                <w:lang w:val="en-IN"/>
                              </w:rPr>
                            </w:pPr>
                            <w:r w:rsidRPr="00C4166E">
                              <w:rPr>
                                <w:b/>
                                <w:lang w:val="en-IN"/>
                              </w:rPr>
                              <w:t xml:space="preserve">Vamshi Reddy Thatikonda </w:t>
                            </w:r>
                            <w:r>
                              <w:rPr>
                                <w:b/>
                                <w:lang w:val="en-IN"/>
                              </w:rPr>
                              <w:t>- App Development</w:t>
                            </w:r>
                          </w:p>
                          <w:p w14:paraId="5BDE1848" w14:textId="68937324" w:rsidR="005510B2" w:rsidRDefault="005510B2" w:rsidP="00C4166E">
                            <w:pPr>
                              <w:pStyle w:val="Content"/>
                              <w:rPr>
                                <w:b/>
                                <w:lang w:val="en-IN"/>
                              </w:rPr>
                            </w:pPr>
                            <w:r w:rsidRPr="005510B2">
                              <w:rPr>
                                <w:b/>
                                <w:lang w:val="en-IN"/>
                              </w:rPr>
                              <w:t>Geethika Myneni</w:t>
                            </w:r>
                            <w:r>
                              <w:rPr>
                                <w:b/>
                                <w:lang w:val="en-IN"/>
                              </w:rPr>
                              <w:t xml:space="preserve"> - </w:t>
                            </w:r>
                            <w:r w:rsidRPr="005510B2">
                              <w:rPr>
                                <w:b/>
                                <w:lang w:val="en-IN"/>
                              </w:rPr>
                              <w:t>Data Modeling</w:t>
                            </w:r>
                          </w:p>
                          <w:p w14:paraId="664F4094" w14:textId="44F37CF5" w:rsidR="00C4166E" w:rsidRPr="00C4166E" w:rsidRDefault="00C4166E" w:rsidP="00C4166E">
                            <w:pPr>
                              <w:pStyle w:val="Content"/>
                            </w:pPr>
                            <w:r w:rsidRPr="00C4166E">
                              <w:rPr>
                                <w:b/>
                                <w:lang w:val="en-IN"/>
                              </w:rPr>
                              <w:t xml:space="preserve">                              </w:t>
                            </w:r>
                          </w:p>
                          <w:p w14:paraId="2923983C" w14:textId="77777777" w:rsidR="00885AFA" w:rsidRDefault="00885AFA" w:rsidP="005C3643">
                            <w:pPr>
                              <w:pStyle w:val="Content"/>
                              <w:rPr>
                                <w:b/>
                                <w:lang w:val="en-IN"/>
                              </w:rPr>
                            </w:pPr>
                          </w:p>
                          <w:p w14:paraId="7991B20E" w14:textId="166E8651" w:rsidR="008C2429" w:rsidRDefault="00012DCE" w:rsidP="005C3643">
                            <w:pPr>
                              <w:pStyle w:val="Content"/>
                              <w:rPr>
                                <w:b/>
                                <w:lang w:val="en-IN"/>
                              </w:rPr>
                            </w:pPr>
                            <w:r w:rsidRPr="00012DCE">
                              <w:rPr>
                                <w:b/>
                                <w:lang w:val="en-IN"/>
                              </w:rPr>
                              <w:t xml:space="preserve">                     </w:t>
                            </w:r>
                          </w:p>
                          <w:p w14:paraId="0B1B9F59" w14:textId="77777777" w:rsidR="00012DCE" w:rsidRPr="00BD487D" w:rsidRDefault="00012DCE" w:rsidP="005C3643">
                            <w:pPr>
                              <w:pStyle w:val="Content"/>
                              <w:rPr>
                                <w:rStyle w:val="ContentChar"/>
                              </w:rPr>
                            </w:pPr>
                          </w:p>
                        </w:txbxContent>
                      </v:textbox>
                      <w10:anchorlock/>
                    </v:shape>
                  </w:pict>
                </mc:Fallback>
              </mc:AlternateContent>
            </w:r>
          </w:p>
        </w:tc>
        <w:tc>
          <w:tcPr>
            <w:tcW w:w="4825" w:type="dxa"/>
            <w:tcBorders>
              <w:top w:val="nil"/>
              <w:left w:val="nil"/>
              <w:bottom w:val="nil"/>
              <w:right w:val="nil"/>
            </w:tcBorders>
          </w:tcPr>
          <w:p w14:paraId="2E467E72" w14:textId="5385103E" w:rsidR="002178B9" w:rsidRPr="0013535C" w:rsidRDefault="00F66BFD"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6C761355" w:rsidR="000504D6" w:rsidRPr="00F96A31" w:rsidRDefault="00A97C0A" w:rsidP="00AB10CC">
                                  <w:pPr>
                                    <w:pStyle w:val="Content"/>
                                    <w:rPr>
                                      <w:rStyle w:val="ContentChar"/>
                                    </w:rPr>
                                  </w:pPr>
                                  <w:r w:rsidRPr="005510B2">
                                    <w:rPr>
                                      <w:rStyle w:val="ContentChar"/>
                                    </w:rPr>
                                    <w:t>Contact:</w:t>
                                  </w:r>
                                  <w:r w:rsidR="009F6F13" w:rsidRPr="005510B2">
                                    <w:rPr>
                                      <w:rStyle w:val="ContentChar"/>
                                    </w:rPr>
                                    <w:t xml:space="preserve"> </w:t>
                                  </w:r>
                                  <w:r w:rsidR="005510B2">
                                    <w:rPr>
                                      <w:rStyle w:val="ContentChar"/>
                                    </w:rPr>
                                    <w:t>schig4@unh.newhaven.edu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6C761355" w:rsidR="000504D6" w:rsidRPr="00F96A31" w:rsidRDefault="00A97C0A" w:rsidP="00AB10CC">
                            <w:pPr>
                              <w:pStyle w:val="Content"/>
                              <w:rPr>
                                <w:rStyle w:val="ContentChar"/>
                              </w:rPr>
                            </w:pPr>
                            <w:r w:rsidRPr="005510B2">
                              <w:rPr>
                                <w:rStyle w:val="ContentChar"/>
                              </w:rPr>
                              <w:t>Contact:</w:t>
                            </w:r>
                            <w:r w:rsidR="009F6F13" w:rsidRPr="005510B2">
                              <w:rPr>
                                <w:rStyle w:val="ContentChar"/>
                              </w:rPr>
                              <w:t xml:space="preserve"> </w:t>
                            </w:r>
                            <w:r w:rsidR="005510B2">
                              <w:rPr>
                                <w:rStyle w:val="ContentChar"/>
                              </w:rPr>
                              <w:t>schig4@unh.newhaven.edu</w:t>
                            </w:r>
                          </w:p>
                        </w:txbxContent>
                      </v:textbox>
                      <w10:anchorlock/>
                    </v:shape>
                  </w:pict>
                </mc:Fallback>
              </mc:AlternateContent>
            </w:r>
          </w:p>
        </w:tc>
        <w:tc>
          <w:tcPr>
            <w:tcW w:w="376" w:type="dxa"/>
            <w:tcBorders>
              <w:top w:val="nil"/>
              <w:left w:val="nil"/>
              <w:bottom w:val="nil"/>
              <w:right w:val="nil"/>
            </w:tcBorders>
          </w:tcPr>
          <w:p w14:paraId="616DA7EA" w14:textId="18B8C441" w:rsidR="002178B9" w:rsidRPr="0013535C" w:rsidRDefault="002178B9" w:rsidP="002178B9">
            <w:pPr>
              <w:pStyle w:val="Content"/>
              <w:framePr w:hSpace="0" w:wrap="auto" w:vAnchor="margin" w:hAnchor="text" w:yAlign="inline"/>
              <w:rPr>
                <w:rFonts w:ascii="Calibri" w:hAnsi="Calibri" w:cs="Calibri"/>
                <w:szCs w:val="28"/>
              </w:rPr>
            </w:pPr>
          </w:p>
        </w:tc>
      </w:tr>
    </w:tbl>
    <w:tbl>
      <w:tblPr>
        <w:tblpPr w:leftFromText="180" w:rightFromText="180" w:vertAnchor="page" w:horzAnchor="page" w:tblpX="481" w:tblpY="641"/>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14"/>
      </w:tblGrid>
      <w:tr w:rsidR="00CB687D" w:rsidRPr="0013535C" w14:paraId="675D1138" w14:textId="77777777" w:rsidTr="00CB687D">
        <w:trPr>
          <w:trHeight w:val="2282"/>
        </w:trPr>
        <w:tc>
          <w:tcPr>
            <w:tcW w:w="5214" w:type="dxa"/>
            <w:tcBorders>
              <w:top w:val="nil"/>
              <w:left w:val="nil"/>
              <w:bottom w:val="nil"/>
              <w:right w:val="nil"/>
            </w:tcBorders>
            <w:vAlign w:val="center"/>
          </w:tcPr>
          <w:p w14:paraId="0394325F" w14:textId="77777777" w:rsidR="00CB687D" w:rsidRPr="006361E3" w:rsidRDefault="00CB687D" w:rsidP="00CB687D">
            <w:pPr>
              <w:pStyle w:val="Heading1"/>
              <w:framePr w:hSpace="0" w:wrap="auto" w:vAnchor="margin" w:hAnchor="text" w:yAlign="inline"/>
              <w:jc w:val="left"/>
              <w:rPr>
                <w:rFonts w:ascii="Calibri" w:hAnsi="Calibri" w:cs="Calibri"/>
                <w:sz w:val="22"/>
                <w:szCs w:val="22"/>
              </w:rPr>
            </w:pPr>
          </w:p>
        </w:tc>
      </w:tr>
    </w:tbl>
    <w:p w14:paraId="1824CFE1" w14:textId="77777777" w:rsidR="003B03F0" w:rsidRPr="003B03F0" w:rsidRDefault="003B03F0" w:rsidP="003B03F0">
      <w:pPr>
        <w:rPr>
          <w:rFonts w:ascii="Calibri" w:hAnsi="Calibri" w:cs="Calibri"/>
          <w:szCs w:val="28"/>
        </w:rPr>
      </w:pPr>
    </w:p>
    <w:tbl>
      <w:tblPr>
        <w:tblpPr w:leftFromText="180" w:rightFromText="180" w:vertAnchor="page" w:horzAnchor="margin" w:tblpY="3387"/>
        <w:tblW w:w="11223" w:type="dxa"/>
        <w:tblCellMar>
          <w:left w:w="0" w:type="dxa"/>
          <w:right w:w="0" w:type="dxa"/>
        </w:tblCellMar>
        <w:tblLook w:val="0000" w:firstRow="0" w:lastRow="0" w:firstColumn="0" w:lastColumn="0" w:noHBand="0" w:noVBand="0"/>
      </w:tblPr>
      <w:tblGrid>
        <w:gridCol w:w="5881"/>
        <w:gridCol w:w="5342"/>
      </w:tblGrid>
      <w:tr w:rsidR="007C7473" w:rsidRPr="0013535C" w14:paraId="0B78DE81" w14:textId="77777777" w:rsidTr="003B03F0">
        <w:trPr>
          <w:trHeight w:val="2610"/>
        </w:trPr>
        <w:tc>
          <w:tcPr>
            <w:tcW w:w="5881" w:type="dxa"/>
          </w:tcPr>
          <w:p w14:paraId="7D1BF8D5"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lastRenderedPageBreak/>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7F2DCE08" w14:textId="34A40108" w:rsidR="00BA2538" w:rsidRPr="00BA2538" w:rsidRDefault="00BA2538" w:rsidP="00BA2538">
                                  <w:pPr>
                                    <w:pStyle w:val="Content"/>
                                    <w:rPr>
                                      <w:b/>
                                      <w:bCs/>
                                      <w:sz w:val="40"/>
                                      <w:szCs w:val="32"/>
                                    </w:rPr>
                                  </w:pPr>
                                  <w:r w:rsidRPr="00BA2538">
                                    <w:rPr>
                                      <w:b/>
                                      <w:bCs/>
                                      <w:sz w:val="40"/>
                                      <w:szCs w:val="32"/>
                                    </w:rPr>
                                    <w:t>Residential Property Sales Analysis</w:t>
                                  </w:r>
                                </w:p>
                                <w:p w14:paraId="6CA8C967" w14:textId="51E330F1" w:rsidR="000504D6" w:rsidRPr="006F2B61" w:rsidRDefault="000504D6" w:rsidP="007C7473">
                                  <w:pPr>
                                    <w:pStyle w:val="Content"/>
                                    <w:rPr>
                                      <w:rStyle w:val="Emphasis"/>
                                      <w:b/>
                                      <w:color w:val="0189F9" w:themeColor="accent1"/>
                                      <w:sz w:val="40"/>
                                      <w:szCs w:val="32"/>
                                      <w:lang w:val="en-IN"/>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12C85272" w14:textId="616C1545" w:rsidR="00BA2538" w:rsidRPr="00BA2538" w:rsidRDefault="00BA2538" w:rsidP="00BA2538">
                            <w:pPr>
                              <w:pStyle w:val="Content"/>
                              <w:rPr>
                                <w:b/>
                                <w:bCs/>
                                <w:color w:val="0189F9" w:themeColor="accent1"/>
                                <w:sz w:val="40"/>
                                <w:szCs w:val="32"/>
                              </w:rPr>
                            </w:pPr>
                            <w:r w:rsidRPr="00BA2538">
                              <w:rPr>
                                <w:b/>
                                <w:bCs/>
                                <w:color w:val="0189F9" w:themeColor="accent1"/>
                                <w:sz w:val="40"/>
                                <w:szCs w:val="32"/>
                              </w:rPr>
                              <w:t>Project Title:</w:t>
                            </w:r>
                          </w:p>
                          <w:p w14:paraId="7F2DCE08" w14:textId="34A40108" w:rsidR="00BA2538" w:rsidRPr="00BA2538" w:rsidRDefault="00BA2538" w:rsidP="00BA2538">
                            <w:pPr>
                              <w:pStyle w:val="Content"/>
                              <w:rPr>
                                <w:b/>
                                <w:bCs/>
                                <w:sz w:val="40"/>
                                <w:szCs w:val="32"/>
                              </w:rPr>
                            </w:pPr>
                            <w:r w:rsidRPr="00BA2538">
                              <w:rPr>
                                <w:b/>
                                <w:bCs/>
                                <w:sz w:val="40"/>
                                <w:szCs w:val="32"/>
                              </w:rPr>
                              <w:t>Residential Property Sales Analysis</w:t>
                            </w:r>
                          </w:p>
                          <w:p w14:paraId="6CA8C967" w14:textId="51E330F1" w:rsidR="000504D6" w:rsidRPr="006F2B61" w:rsidRDefault="000504D6" w:rsidP="007C7473">
                            <w:pPr>
                              <w:pStyle w:val="Content"/>
                              <w:rPr>
                                <w:rStyle w:val="Emphasis"/>
                                <w:b/>
                                <w:color w:val="0189F9" w:themeColor="accent1"/>
                                <w:sz w:val="40"/>
                                <w:szCs w:val="32"/>
                                <w:lang w:val="en-IN"/>
                              </w:rPr>
                            </w:pPr>
                          </w:p>
                        </w:txbxContent>
                      </v:textbox>
                      <w10:anchorlock/>
                    </v:shape>
                  </w:pict>
                </mc:Fallback>
              </mc:AlternateContent>
            </w:r>
          </w:p>
        </w:tc>
        <w:tc>
          <w:tcPr>
            <w:tcW w:w="5342" w:type="dxa"/>
            <w:vMerge w:val="restart"/>
          </w:tcPr>
          <w:p w14:paraId="2E06E1B7" w14:textId="77777777" w:rsidR="00095C65" w:rsidRDefault="00095C65" w:rsidP="0084277E">
            <w:pPr>
              <w:pStyle w:val="Content"/>
              <w:framePr w:hSpace="0" w:wrap="auto" w:vAnchor="margin" w:hAnchor="text" w:yAlign="inline"/>
              <w:rPr>
                <w:rFonts w:ascii="Calibri" w:hAnsi="Calibri" w:cs="Calibri"/>
                <w:noProof/>
                <w:szCs w:val="28"/>
              </w:rPr>
            </w:pPr>
          </w:p>
          <w:p w14:paraId="3525F01A" w14:textId="4BB30656"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rsidRPr="0013535C" w14:paraId="4CDFC29B" w14:textId="77777777" w:rsidTr="003B03F0">
        <w:trPr>
          <w:trHeight w:val="2685"/>
        </w:trPr>
        <w:tc>
          <w:tcPr>
            <w:tcW w:w="5881" w:type="dxa"/>
          </w:tcPr>
          <w:p w14:paraId="36FCB229" w14:textId="77777777" w:rsidR="007C7473" w:rsidRPr="0013535C" w:rsidRDefault="007C7473" w:rsidP="008C5106">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792A7AA3" wp14:editId="371FFDA0">
                      <wp:extent cx="373443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734435" cy="5166360"/>
                              </a:xfrm>
                              <a:prstGeom prst="rect">
                                <a:avLst/>
                              </a:prstGeom>
                              <a:noFill/>
                              <a:ln w="6350">
                                <a:noFill/>
                              </a:ln>
                            </wps:spPr>
                            <wps:txbx>
                              <w:txbxContent>
                                <w:p w14:paraId="7FAE4697" w14:textId="640C8F30" w:rsidR="000504D6" w:rsidRPr="002178B9" w:rsidRDefault="00FA0274" w:rsidP="007C7473">
                                  <w:pPr>
                                    <w:pStyle w:val="Heading2"/>
                                  </w:pPr>
                                  <w:bookmarkStart w:id="1" w:name="_Toc96341552"/>
                                  <w:r>
                                    <w:t>Highlights of Project</w:t>
                                  </w:r>
                                  <w:bookmarkEnd w:id="1"/>
                                </w:p>
                                <w:p w14:paraId="2BDB7315" w14:textId="0AAF2767" w:rsidR="00C86424" w:rsidRPr="00C86424" w:rsidRDefault="00C86424" w:rsidP="00C86424"/>
                                <w:p w14:paraId="1D6A6C47" w14:textId="681B8709" w:rsidR="00EF311B" w:rsidRDefault="00214AAD" w:rsidP="00AC6A83">
                                  <w:pPr>
                                    <w:numPr>
                                      <w:ilvl w:val="0"/>
                                      <w:numId w:val="11"/>
                                    </w:numPr>
                                    <w:rPr>
                                      <w:rFonts w:ascii="Calibri" w:hAnsi="Calibri" w:cs="Calibri"/>
                                      <w:b w:val="0"/>
                                      <w:bCs/>
                                      <w:szCs w:val="28"/>
                                    </w:rPr>
                                  </w:pPr>
                                  <w:r w:rsidRPr="00AC6A83">
                                    <w:rPr>
                                      <w:rFonts w:ascii="Calibri" w:hAnsi="Calibri" w:cs="Calibri"/>
                                      <w:b w:val="0"/>
                                      <w:bCs/>
                                      <w:szCs w:val="28"/>
                                    </w:rPr>
                                    <w:t>The project illuminates residential property sales trends, leveraging predictive modeling for strategic decision support in real estate investments, considering demographic impacts and regulatory compliance.</w:t>
                                  </w:r>
                                </w:p>
                                <w:p w14:paraId="4CDC7EAA" w14:textId="5CF579E2" w:rsidR="0028200E" w:rsidRPr="00AC6A83" w:rsidRDefault="0028200E" w:rsidP="00AC6A83">
                                  <w:pPr>
                                    <w:numPr>
                                      <w:ilvl w:val="0"/>
                                      <w:numId w:val="11"/>
                                    </w:numPr>
                                    <w:rPr>
                                      <w:rFonts w:ascii="Calibri" w:hAnsi="Calibri" w:cs="Calibri"/>
                                      <w:b w:val="0"/>
                                      <w:bCs/>
                                      <w:szCs w:val="28"/>
                                    </w:rPr>
                                  </w:pPr>
                                  <w:r w:rsidRPr="00AC6A83">
                                    <w:rPr>
                                      <w:rFonts w:ascii="Calibri" w:hAnsi="Calibri" w:cs="Calibri"/>
                                      <w:b w:val="0"/>
                                      <w:bCs/>
                                      <w:szCs w:val="28"/>
                                    </w:rPr>
                                    <w:t xml:space="preserve">We have configured </w:t>
                                  </w:r>
                                  <w:r w:rsidR="00AC6A83" w:rsidRPr="00AC6A83">
                                    <w:rPr>
                                      <w:rFonts w:ascii="Calibri" w:hAnsi="Calibri" w:cs="Calibri"/>
                                      <w:b w:val="0"/>
                                      <w:bCs/>
                                      <w:szCs w:val="28"/>
                                    </w:rPr>
                                    <w:t xml:space="preserve">the pipeline and </w:t>
                                  </w:r>
                                  <w:r w:rsidRPr="00AC6A83">
                                    <w:rPr>
                                      <w:rFonts w:ascii="Calibri" w:hAnsi="Calibri" w:cs="Calibri"/>
                                      <w:b w:val="0"/>
                                      <w:bCs/>
                                      <w:szCs w:val="28"/>
                                    </w:rPr>
                                    <w:t>model to directly read the data from snowflake database</w:t>
                                  </w:r>
                                  <w:r w:rsidR="004551F3" w:rsidRPr="00AC6A83">
                                    <w:rPr>
                                      <w:rFonts w:ascii="Calibri" w:hAnsi="Calibri" w:cs="Calibri"/>
                                      <w:b w:val="0"/>
                                      <w:bCs/>
                                      <w:szCs w:val="28"/>
                                    </w:rPr>
                                    <w:t xml:space="preserve"> and execute the prediction result </w:t>
                                  </w:r>
                                  <w:r w:rsidR="00AC6A83" w:rsidRPr="00AC6A83">
                                    <w:rPr>
                                      <w:rFonts w:ascii="Calibri" w:hAnsi="Calibri" w:cs="Calibri"/>
                                      <w:b w:val="0"/>
                                      <w:bCs/>
                                      <w:szCs w:val="28"/>
                                    </w:rPr>
                                    <w:t>in a web application.</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2" w:name="_Toc96341553"/>
                                  <w:r w:rsidRPr="00D94402">
                                    <w:rPr>
                                      <w:color w:val="FF0000"/>
                                    </w:rPr>
                                    <w:t>Submitted on:</w:t>
                                  </w:r>
                                  <w:bookmarkEnd w:id="2"/>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94.0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" filled="f" stroked="f" strokeweight=".5pt">
                      <v:textbox inset=",14.4pt">
                        <w:txbxContent>
                          <w:p w14:paraId="7FAE4697" w14:textId="640C8F30" w:rsidR="000504D6" w:rsidRPr="002178B9" w:rsidRDefault="00FA0274" w:rsidP="007C7473">
                            <w:pPr>
                              <w:pStyle w:val="Heading2"/>
                            </w:pPr>
                            <w:bookmarkStart w:id="3" w:name="_Toc96341552"/>
                            <w:r>
                              <w:t>Highlights of Project</w:t>
                            </w:r>
                            <w:bookmarkEnd w:id="3"/>
                          </w:p>
                          <w:p w14:paraId="2BDB7315" w14:textId="0AAF2767" w:rsidR="00C86424" w:rsidRPr="00C86424" w:rsidRDefault="00C86424" w:rsidP="00C86424"/>
                          <w:p w14:paraId="1D6A6C47" w14:textId="681B8709" w:rsidR="00EF311B" w:rsidRDefault="00214AAD" w:rsidP="00AC6A83">
                            <w:pPr>
                              <w:numPr>
                                <w:ilvl w:val="0"/>
                                <w:numId w:val="11"/>
                              </w:numPr>
                              <w:rPr>
                                <w:rFonts w:ascii="Calibri" w:hAnsi="Calibri" w:cs="Calibri"/>
                                <w:b w:val="0"/>
                                <w:bCs/>
                                <w:szCs w:val="28"/>
                              </w:rPr>
                            </w:pPr>
                            <w:r w:rsidRPr="00AC6A83">
                              <w:rPr>
                                <w:rFonts w:ascii="Calibri" w:hAnsi="Calibri" w:cs="Calibri"/>
                                <w:b w:val="0"/>
                                <w:bCs/>
                                <w:szCs w:val="28"/>
                              </w:rPr>
                              <w:t>The project illuminates residential property sales trends, leveraging predictive modeling for strategic decision support in real estate investments, considering demographic impacts and regulatory compliance.</w:t>
                            </w:r>
                          </w:p>
                          <w:p w14:paraId="4CDC7EAA" w14:textId="5CF579E2" w:rsidR="0028200E" w:rsidRPr="00AC6A83" w:rsidRDefault="0028200E" w:rsidP="00AC6A83">
                            <w:pPr>
                              <w:numPr>
                                <w:ilvl w:val="0"/>
                                <w:numId w:val="11"/>
                              </w:numPr>
                              <w:rPr>
                                <w:rFonts w:ascii="Calibri" w:hAnsi="Calibri" w:cs="Calibri"/>
                                <w:b w:val="0"/>
                                <w:bCs/>
                                <w:szCs w:val="28"/>
                              </w:rPr>
                            </w:pPr>
                            <w:r w:rsidRPr="00AC6A83">
                              <w:rPr>
                                <w:rFonts w:ascii="Calibri" w:hAnsi="Calibri" w:cs="Calibri"/>
                                <w:b w:val="0"/>
                                <w:bCs/>
                                <w:szCs w:val="28"/>
                              </w:rPr>
                              <w:t xml:space="preserve">We have configured </w:t>
                            </w:r>
                            <w:r w:rsidR="00AC6A83" w:rsidRPr="00AC6A83">
                              <w:rPr>
                                <w:rFonts w:ascii="Calibri" w:hAnsi="Calibri" w:cs="Calibri"/>
                                <w:b w:val="0"/>
                                <w:bCs/>
                                <w:szCs w:val="28"/>
                              </w:rPr>
                              <w:t xml:space="preserve">the pipeline and </w:t>
                            </w:r>
                            <w:r w:rsidRPr="00AC6A83">
                              <w:rPr>
                                <w:rFonts w:ascii="Calibri" w:hAnsi="Calibri" w:cs="Calibri"/>
                                <w:b w:val="0"/>
                                <w:bCs/>
                                <w:szCs w:val="28"/>
                              </w:rPr>
                              <w:t>model to directly read the data from snowflake database</w:t>
                            </w:r>
                            <w:r w:rsidR="004551F3" w:rsidRPr="00AC6A83">
                              <w:rPr>
                                <w:rFonts w:ascii="Calibri" w:hAnsi="Calibri" w:cs="Calibri"/>
                                <w:b w:val="0"/>
                                <w:bCs/>
                                <w:szCs w:val="28"/>
                              </w:rPr>
                              <w:t xml:space="preserve"> and execute the prediction result </w:t>
                            </w:r>
                            <w:r w:rsidR="00AC6A83" w:rsidRPr="00AC6A83">
                              <w:rPr>
                                <w:rFonts w:ascii="Calibri" w:hAnsi="Calibri" w:cs="Calibri"/>
                                <w:b w:val="0"/>
                                <w:bCs/>
                                <w:szCs w:val="28"/>
                              </w:rPr>
                              <w:t>in a web application.</w:t>
                            </w:r>
                          </w:p>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46A30437" w:rsidR="000504D6" w:rsidRPr="0024575C" w:rsidRDefault="00C86424" w:rsidP="007C7473">
                            <w:pPr>
                              <w:pStyle w:val="Heading2"/>
                              <w:rPr>
                                <w:color w:val="FF0000"/>
                              </w:rPr>
                            </w:pPr>
                            <w:bookmarkStart w:id="4" w:name="_Toc96341553"/>
                            <w:r w:rsidRPr="00D94402">
                              <w:rPr>
                                <w:color w:val="FF0000"/>
                              </w:rPr>
                              <w:t>Submitted on:</w:t>
                            </w:r>
                            <w:bookmarkEnd w:id="4"/>
                            <w:r w:rsidR="00D24DC9" w:rsidRPr="00D94402">
                              <w:rPr>
                                <w:color w:val="FF0000"/>
                              </w:rPr>
                              <w:t xml:space="preserve"> 0</w:t>
                            </w:r>
                            <w:r w:rsidR="00D94402" w:rsidRPr="00D94402">
                              <w:rPr>
                                <w:color w:val="FF0000"/>
                              </w:rPr>
                              <w:t>5</w:t>
                            </w:r>
                            <w:r w:rsidR="00D24DC9" w:rsidRPr="00D94402">
                              <w:rPr>
                                <w:color w:val="FF0000"/>
                              </w:rPr>
                              <w:t>/</w:t>
                            </w:r>
                            <w:r w:rsidR="00D94402" w:rsidRPr="00D94402">
                              <w:rPr>
                                <w:color w:val="FF0000"/>
                              </w:rPr>
                              <w:t>12</w:t>
                            </w:r>
                            <w:r w:rsidR="00D24DC9" w:rsidRPr="00D94402">
                              <w:rPr>
                                <w:color w:val="FF0000"/>
                              </w:rPr>
                              <w:t>/2023</w:t>
                            </w:r>
                          </w:p>
                        </w:txbxContent>
                      </v:textbox>
                      <w10:anchorlock/>
                    </v:shape>
                  </w:pict>
                </mc:Fallback>
              </mc:AlternateContent>
            </w:r>
          </w:p>
        </w:tc>
        <w:tc>
          <w:tcPr>
            <w:tcW w:w="5342" w:type="dxa"/>
            <w:vMerge/>
          </w:tcPr>
          <w:p w14:paraId="174BAAAF" w14:textId="77777777" w:rsidR="007C7473" w:rsidRPr="0013535C" w:rsidRDefault="007C7473" w:rsidP="0084277E">
            <w:pPr>
              <w:pStyle w:val="Content"/>
              <w:framePr w:hSpace="0" w:wrap="auto" w:vAnchor="margin" w:hAnchor="text" w:yAlign="inline"/>
              <w:rPr>
                <w:rFonts w:ascii="Calibri" w:hAnsi="Calibri" w:cs="Calibri"/>
                <w:szCs w:val="28"/>
              </w:rPr>
            </w:pPr>
          </w:p>
        </w:tc>
      </w:tr>
    </w:tbl>
    <w:p w14:paraId="5C1E0ABA" w14:textId="1D343D21" w:rsidR="00AB10CC" w:rsidRPr="0013535C" w:rsidRDefault="00F44FD3" w:rsidP="005F1B02">
      <w:pPr>
        <w:pStyle w:val="Heading2"/>
        <w:framePr w:hSpace="0" w:wrap="auto" w:vAnchor="margin" w:hAnchor="text" w:yAlign="inline"/>
        <w:rPr>
          <w:rFonts w:ascii="Calibri" w:hAnsi="Calibri" w:cs="Calibri"/>
          <w:sz w:val="28"/>
          <w:szCs w:val="28"/>
        </w:rPr>
      </w:pPr>
      <w:bookmarkStart w:id="5" w:name="_Toc96341554"/>
      <w:r w:rsidRPr="0013535C">
        <w:rPr>
          <w:rFonts w:ascii="Calibri" w:hAnsi="Calibri" w:cs="Calibri"/>
          <w:sz w:val="28"/>
          <w:szCs w:val="28"/>
        </w:rPr>
        <w:t>Abstract</w:t>
      </w:r>
      <w:bookmarkEnd w:id="5"/>
    </w:p>
    <w:p w14:paraId="4F5063A6" w14:textId="6733D5D1" w:rsidR="006C1038" w:rsidRDefault="006C1038" w:rsidP="00F44FD3">
      <w:pPr>
        <w:pStyle w:val="NormalWeb"/>
        <w:spacing w:before="0" w:beforeAutospacing="0"/>
        <w:rPr>
          <w:rFonts w:ascii="Calibri" w:hAnsi="Calibri" w:cs="Calibri"/>
          <w:color w:val="212529"/>
          <w:sz w:val="28"/>
          <w:szCs w:val="28"/>
        </w:rPr>
      </w:pPr>
    </w:p>
    <w:p w14:paraId="42B2C889" w14:textId="77777777" w:rsidR="000764C2" w:rsidRPr="0013535C" w:rsidRDefault="000764C2" w:rsidP="00F44FD3">
      <w:pPr>
        <w:pStyle w:val="NormalWeb"/>
        <w:spacing w:before="0" w:beforeAutospacing="0"/>
        <w:rPr>
          <w:rFonts w:ascii="Calibri" w:hAnsi="Calibri" w:cs="Calibri"/>
          <w:color w:val="212529"/>
          <w:sz w:val="28"/>
          <w:szCs w:val="28"/>
        </w:rPr>
      </w:pPr>
    </w:p>
    <w:p w14:paraId="6F5B65BA" w14:textId="77777777" w:rsidR="00F70C00" w:rsidRDefault="00F70C00" w:rsidP="00673E10">
      <w:pPr>
        <w:pStyle w:val="NormalWeb"/>
        <w:spacing w:before="0" w:beforeAutospacing="0"/>
        <w:jc w:val="both"/>
        <w:rPr>
          <w:rFonts w:ascii="Calibri" w:hAnsi="Calibri" w:cs="Calibri"/>
          <w:color w:val="212529"/>
          <w:sz w:val="28"/>
          <w:szCs w:val="28"/>
        </w:rPr>
      </w:pPr>
    </w:p>
    <w:p w14:paraId="2CE3B8A8" w14:textId="5395FE19" w:rsidR="006C1038" w:rsidRPr="0013535C" w:rsidRDefault="00733494" w:rsidP="00673E10">
      <w:pPr>
        <w:pStyle w:val="NormalWeb"/>
        <w:spacing w:before="0" w:beforeAutospacing="0"/>
        <w:jc w:val="both"/>
        <w:rPr>
          <w:rFonts w:ascii="Calibri" w:hAnsi="Calibri" w:cs="Calibri"/>
          <w:color w:val="212529"/>
          <w:sz w:val="28"/>
          <w:szCs w:val="28"/>
        </w:rPr>
      </w:pPr>
      <w:r w:rsidRPr="00733494">
        <w:rPr>
          <w:rFonts w:ascii="Calibri" w:hAnsi="Calibri" w:cs="Calibri"/>
          <w:color w:val="212529"/>
          <w:sz w:val="28"/>
          <w:szCs w:val="28"/>
        </w:rPr>
        <w:t>This project explores residential property sales, employing descriptive statistics and visualizations to reveal insights into market trends and property values. Findings empower real estate stakeholders with data-driven decision-making, underscored by transparent code documentation for reproducibility.</w:t>
      </w:r>
    </w:p>
    <w:p w14:paraId="7A86C3C2" w14:textId="77777777" w:rsidR="00181D09" w:rsidRPr="0013535C" w:rsidRDefault="00181D09" w:rsidP="00181D09">
      <w:pPr>
        <w:pStyle w:val="Content"/>
        <w:framePr w:wrap="around" w:hAnchor="page" w:x="1189" w:y="3913"/>
        <w:rPr>
          <w:rFonts w:ascii="Calibri" w:hAnsi="Calibri" w:cs="Calibri"/>
          <w:b/>
          <w:bCs/>
          <w:szCs w:val="28"/>
          <w:lang w:eastAsia="en-IN"/>
        </w:rPr>
      </w:pPr>
      <w:r w:rsidRPr="0013535C">
        <w:rPr>
          <w:rFonts w:ascii="Calibri" w:hAnsi="Calibri" w:cs="Calibri"/>
          <w:b/>
          <w:bCs/>
          <w:szCs w:val="28"/>
        </w:rPr>
        <w:t>A scheduling approach to prevent security vulnerabilities</w:t>
      </w:r>
    </w:p>
    <w:p w14:paraId="3A3C64F0" w14:textId="77777777" w:rsidR="0013535C" w:rsidRPr="0013535C" w:rsidRDefault="0013535C" w:rsidP="00F44FD3">
      <w:pPr>
        <w:rPr>
          <w:rFonts w:ascii="Calibri" w:hAnsi="Calibri" w:cs="Calibri"/>
          <w:color w:val="0189F9" w:themeColor="accent1"/>
          <w:szCs w:val="28"/>
        </w:rPr>
      </w:pPr>
    </w:p>
    <w:p w14:paraId="621EED99" w14:textId="62478504" w:rsidR="00620FCB" w:rsidRPr="00620FCB" w:rsidRDefault="00F44FD3" w:rsidP="00620FCB">
      <w:pPr>
        <w:rPr>
          <w:rFonts w:ascii="Calibri" w:hAnsi="Calibri" w:cs="Calibri"/>
          <w:color w:val="0189F9" w:themeColor="accent1"/>
          <w:szCs w:val="28"/>
          <w:lang w:val="en-IN"/>
        </w:rPr>
      </w:pPr>
      <w:r w:rsidRPr="0013535C">
        <w:rPr>
          <w:rFonts w:ascii="Calibri" w:hAnsi="Calibri" w:cs="Calibri"/>
          <w:color w:val="0189F9" w:themeColor="accent1"/>
          <w:szCs w:val="28"/>
        </w:rPr>
        <w:t>Introductory Section</w:t>
      </w:r>
      <w:r w:rsidR="00620FCB">
        <w:rPr>
          <w:rFonts w:ascii="Calibri" w:hAnsi="Calibri" w:cs="Calibri"/>
          <w:color w:val="0189F9" w:themeColor="accent1"/>
          <w:szCs w:val="28"/>
        </w:rPr>
        <w:t xml:space="preserve">   </w:t>
      </w:r>
    </w:p>
    <w:p w14:paraId="29CB2379" w14:textId="77777777" w:rsidR="0013535C" w:rsidRPr="000764C2" w:rsidRDefault="0013535C" w:rsidP="00F44FD3">
      <w:pPr>
        <w:rPr>
          <w:rFonts w:ascii="Calibri" w:hAnsi="Calibri" w:cs="Calibri"/>
          <w:b w:val="0"/>
          <w:bCs/>
          <w:szCs w:val="28"/>
        </w:rPr>
      </w:pPr>
    </w:p>
    <w:p w14:paraId="7C675253" w14:textId="77777777" w:rsidR="000764C2" w:rsidRP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 xml:space="preserve">House Price prediction models are crucial for data-driven decision-making, guiding strategic choices and resource allocation. </w:t>
      </w:r>
    </w:p>
    <w:p w14:paraId="22CE315E" w14:textId="77777777" w:rsidR="000764C2" w:rsidRP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 xml:space="preserve">They play a pivotal role in optimizing operations across various industries, ensuring efficiency and cost-effectiveness. </w:t>
      </w:r>
    </w:p>
    <w:p w14:paraId="5B489653" w14:textId="77777777" w:rsidR="000764C2" w:rsidRDefault="000764C2" w:rsidP="000764C2">
      <w:pPr>
        <w:numPr>
          <w:ilvl w:val="0"/>
          <w:numId w:val="11"/>
        </w:numPr>
        <w:rPr>
          <w:rFonts w:ascii="Calibri" w:hAnsi="Calibri" w:cs="Calibri"/>
          <w:b w:val="0"/>
          <w:bCs/>
          <w:szCs w:val="28"/>
        </w:rPr>
      </w:pPr>
      <w:r w:rsidRPr="000764C2">
        <w:rPr>
          <w:rFonts w:ascii="Calibri" w:hAnsi="Calibri" w:cs="Calibri"/>
          <w:b w:val="0"/>
          <w:bCs/>
          <w:szCs w:val="28"/>
        </w:rPr>
        <w:t>These models provide a competitive edge by enabling businesses to anticipate and respond to market dynamics, influencing success in areas like marketing, sales, and real estate.</w:t>
      </w:r>
    </w:p>
    <w:p w14:paraId="7E2FFDB6" w14:textId="3E520840" w:rsidR="002B3B8A" w:rsidRDefault="00ED1B73" w:rsidP="000764C2">
      <w:pPr>
        <w:numPr>
          <w:ilvl w:val="0"/>
          <w:numId w:val="11"/>
        </w:numPr>
        <w:rPr>
          <w:rFonts w:ascii="Calibri" w:hAnsi="Calibri" w:cs="Calibri"/>
          <w:b w:val="0"/>
          <w:bCs/>
          <w:szCs w:val="28"/>
        </w:rPr>
      </w:pPr>
      <w:r>
        <w:rPr>
          <w:rFonts w:ascii="Calibri" w:hAnsi="Calibri" w:cs="Calibri"/>
          <w:b w:val="0"/>
          <w:bCs/>
          <w:szCs w:val="28"/>
        </w:rPr>
        <w:t>GitHub</w:t>
      </w:r>
      <w:r w:rsidR="002B3B8A">
        <w:rPr>
          <w:rFonts w:ascii="Calibri" w:hAnsi="Calibri" w:cs="Calibri"/>
          <w:b w:val="0"/>
          <w:bCs/>
          <w:szCs w:val="28"/>
        </w:rPr>
        <w:t xml:space="preserve"> link: </w:t>
      </w:r>
      <w:hyperlink r:id="rId20" w:history="1">
        <w:r w:rsidRPr="00001E72">
          <w:rPr>
            <w:rStyle w:val="Hyperlink"/>
            <w:rFonts w:ascii="Calibri" w:hAnsi="Calibri" w:cs="Calibri"/>
            <w:b w:val="0"/>
            <w:bCs/>
            <w:szCs w:val="28"/>
          </w:rPr>
          <w:t>https://github.com/saikrishna9899/DSE_project</w:t>
        </w:r>
      </w:hyperlink>
    </w:p>
    <w:p w14:paraId="5D657E40" w14:textId="77777777" w:rsidR="00ED1B73" w:rsidRPr="000764C2" w:rsidRDefault="00ED1B73" w:rsidP="00ED1B73">
      <w:pPr>
        <w:ind w:left="720"/>
        <w:rPr>
          <w:rFonts w:ascii="Calibri" w:hAnsi="Calibri" w:cs="Calibri"/>
          <w:b w:val="0"/>
          <w:bCs/>
          <w:szCs w:val="28"/>
        </w:rPr>
      </w:pPr>
    </w:p>
    <w:p w14:paraId="12CB891A" w14:textId="77777777" w:rsidR="00A22DE0" w:rsidRPr="0013535C" w:rsidRDefault="00A22DE0" w:rsidP="00F44FD3">
      <w:pPr>
        <w:rPr>
          <w:rFonts w:ascii="Calibri" w:hAnsi="Calibri" w:cs="Calibri"/>
          <w:color w:val="0189F9" w:themeColor="accent1"/>
          <w:szCs w:val="28"/>
        </w:rPr>
      </w:pPr>
    </w:p>
    <w:p w14:paraId="63908837" w14:textId="168DA387" w:rsidR="00611EFE" w:rsidRPr="0013535C" w:rsidRDefault="00156DB6" w:rsidP="008370F9">
      <w:pPr>
        <w:rPr>
          <w:rFonts w:ascii="Calibri" w:hAnsi="Calibri" w:cs="Calibri"/>
          <w:color w:val="0189F9" w:themeColor="accent1"/>
          <w:szCs w:val="28"/>
        </w:rPr>
      </w:pPr>
      <w:r w:rsidRPr="0013535C">
        <w:rPr>
          <w:rFonts w:ascii="Calibri" w:hAnsi="Calibri" w:cs="Calibri"/>
          <w:color w:val="0189F9" w:themeColor="accent1"/>
          <w:szCs w:val="28"/>
        </w:rPr>
        <w:t xml:space="preserve">Data source Link </w:t>
      </w:r>
    </w:p>
    <w:p w14:paraId="73A68802" w14:textId="77777777" w:rsidR="00F44FD3" w:rsidRPr="0013535C" w:rsidRDefault="00F44FD3" w:rsidP="00B97BA7">
      <w:pPr>
        <w:pStyle w:val="Heading2"/>
        <w:framePr w:hSpace="0" w:wrap="auto" w:vAnchor="margin" w:hAnchor="text" w:yAlign="inline"/>
        <w:rPr>
          <w:rFonts w:ascii="Calibri" w:eastAsia="Times New Roman" w:hAnsi="Calibri" w:cs="Calibri"/>
          <w:b w:val="0"/>
          <w:color w:val="212529"/>
          <w:sz w:val="28"/>
          <w:szCs w:val="28"/>
        </w:rPr>
      </w:pPr>
    </w:p>
    <w:p w14:paraId="3C7E766C" w14:textId="29BF1DC9" w:rsidR="00611EFE" w:rsidRPr="0013535C" w:rsidRDefault="00611EFE" w:rsidP="00611EFE">
      <w:pPr>
        <w:rPr>
          <w:rFonts w:ascii="Calibri" w:hAnsi="Calibri" w:cs="Calibri"/>
          <w:b w:val="0"/>
          <w:bCs/>
          <w:szCs w:val="28"/>
        </w:rPr>
      </w:pPr>
      <w:r w:rsidRPr="0013535C">
        <w:rPr>
          <w:rFonts w:ascii="Calibri" w:hAnsi="Calibri" w:cs="Calibri"/>
          <w:b w:val="0"/>
          <w:bCs/>
          <w:szCs w:val="28"/>
        </w:rPr>
        <w:t>Through the following link, web scraping is being used to collect data.</w:t>
      </w:r>
    </w:p>
    <w:p w14:paraId="49CB760B" w14:textId="77777777" w:rsidR="00976028" w:rsidRPr="00976028" w:rsidRDefault="00CB687D" w:rsidP="00976028">
      <w:pPr>
        <w:pStyle w:val="NoSpacing"/>
        <w:rPr>
          <w:sz w:val="24"/>
          <w:szCs w:val="24"/>
        </w:rPr>
      </w:pPr>
      <w:hyperlink r:id="rId21" w:history="1">
        <w:r w:rsidR="00976028" w:rsidRPr="00976028">
          <w:rPr>
            <w:rStyle w:val="Hyperlink"/>
            <w:sz w:val="24"/>
            <w:szCs w:val="24"/>
          </w:rPr>
          <w:t>https://opendata.dc.gov/datasets/DCGIS::computer-assisted-mass-appraisal-residential/explore</w:t>
        </w:r>
      </w:hyperlink>
    </w:p>
    <w:p w14:paraId="227CBBCF" w14:textId="77777777" w:rsidR="00156DB6" w:rsidRPr="0013535C" w:rsidRDefault="00156DB6" w:rsidP="00156DB6">
      <w:pPr>
        <w:rPr>
          <w:rFonts w:ascii="Calibri" w:hAnsi="Calibri" w:cs="Calibri"/>
          <w:szCs w:val="28"/>
        </w:rPr>
      </w:pPr>
    </w:p>
    <w:p w14:paraId="52167A4C" w14:textId="77777777" w:rsidR="007574E3" w:rsidRPr="0013535C" w:rsidRDefault="007574E3" w:rsidP="005700B3">
      <w:pPr>
        <w:rPr>
          <w:rFonts w:ascii="Calibri" w:hAnsi="Calibri" w:cs="Calibri"/>
          <w:szCs w:val="28"/>
        </w:rPr>
      </w:pPr>
    </w:p>
    <w:p w14:paraId="0CC72B32" w14:textId="77777777" w:rsidR="0013535C" w:rsidRPr="0013535C" w:rsidRDefault="0013535C" w:rsidP="00B97BA7">
      <w:pPr>
        <w:pStyle w:val="Heading2"/>
        <w:framePr w:hSpace="0" w:wrap="auto" w:vAnchor="margin" w:hAnchor="text" w:yAlign="inline"/>
        <w:rPr>
          <w:rFonts w:ascii="Calibri" w:hAnsi="Calibri" w:cs="Calibri"/>
          <w:sz w:val="28"/>
          <w:szCs w:val="28"/>
        </w:rPr>
      </w:pPr>
      <w:bookmarkStart w:id="6" w:name="_Toc96341555"/>
    </w:p>
    <w:p w14:paraId="5C6FDC5D" w14:textId="38D98B70" w:rsidR="002C06E3" w:rsidRPr="0013535C" w:rsidRDefault="00F44FD3" w:rsidP="00B97BA7">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Methodology</w:t>
      </w:r>
      <w:bookmarkEnd w:id="6"/>
      <w:r w:rsidR="00B97BA7" w:rsidRPr="0013535C">
        <w:rPr>
          <w:rFonts w:ascii="Calibri" w:hAnsi="Calibri" w:cs="Calibri"/>
          <w:sz w:val="28"/>
          <w:szCs w:val="28"/>
        </w:rPr>
        <w:t xml:space="preserve"> </w:t>
      </w:r>
    </w:p>
    <w:p w14:paraId="741E9852" w14:textId="77777777" w:rsidR="0013135E" w:rsidRPr="0013535C" w:rsidRDefault="0013135E" w:rsidP="0013135E">
      <w:pPr>
        <w:pStyle w:val="Content"/>
        <w:framePr w:wrap="around" w:hAnchor="page" w:x="1140" w:y="3798"/>
        <w:rPr>
          <w:rFonts w:ascii="Calibri" w:hAnsi="Calibri" w:cs="Calibri"/>
          <w:szCs w:val="28"/>
        </w:rPr>
      </w:pPr>
      <w:r w:rsidRPr="0013535C">
        <w:rPr>
          <w:rFonts w:ascii="Calibri" w:hAnsi="Calibri" w:cs="Calibri"/>
          <w:szCs w:val="28"/>
        </w:rPr>
        <w:t>The curriculum employs the CRISP DM methodology, which covers subjects including business understanding, data understanding, data preparation, modeling, evaluation, and model deployment.</w:t>
      </w:r>
    </w:p>
    <w:p w14:paraId="196FC416" w14:textId="77777777" w:rsidR="00AE1079" w:rsidRPr="0013535C" w:rsidRDefault="00AE1079" w:rsidP="00AE1079">
      <w:pPr>
        <w:rPr>
          <w:rFonts w:ascii="Calibri" w:hAnsi="Calibri" w:cs="Calibri"/>
          <w:szCs w:val="28"/>
        </w:rPr>
      </w:pPr>
    </w:p>
    <w:p w14:paraId="765AE159" w14:textId="376BB344" w:rsidR="00E95B75"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Business Understanding</w:t>
      </w:r>
    </w:p>
    <w:p w14:paraId="3757E9EB" w14:textId="77777777" w:rsidR="00FC06E2" w:rsidRPr="0013535C" w:rsidRDefault="00FC06E2" w:rsidP="0013135E">
      <w:pPr>
        <w:pStyle w:val="Content"/>
        <w:framePr w:wrap="around" w:hAnchor="page" w:x="868" w:y="5870"/>
        <w:numPr>
          <w:ilvl w:val="0"/>
          <w:numId w:val="9"/>
        </w:numPr>
        <w:jc w:val="both"/>
        <w:rPr>
          <w:rFonts w:ascii="Calibri" w:hAnsi="Calibri" w:cs="Calibri"/>
          <w:szCs w:val="28"/>
        </w:rPr>
      </w:pPr>
      <w:r w:rsidRPr="0013535C">
        <w:rPr>
          <w:rFonts w:ascii="Calibri" w:hAnsi="Calibri" w:cs="Calibri"/>
          <w:szCs w:val="28"/>
        </w:rPr>
        <w:t>As a data scientist, it is crucial to understand the type of business your company is in, the industry it operates in, how it functions, and basically everything else related to the business. Only by having a thorough understanding of the business will you be able to pinpoint its current challenges, assess them, and find a solution or solutions, as well as identify the tactics to achieve the company's objectives.</w:t>
      </w:r>
    </w:p>
    <w:p w14:paraId="0AAF3E4C" w14:textId="77777777" w:rsidR="00C00309" w:rsidRPr="0013535C" w:rsidRDefault="00C00309" w:rsidP="0013135E">
      <w:pPr>
        <w:pStyle w:val="Content"/>
        <w:framePr w:wrap="around" w:hAnchor="page" w:x="868" w:y="5870"/>
        <w:jc w:val="both"/>
        <w:rPr>
          <w:rFonts w:ascii="Calibri" w:hAnsi="Calibri" w:cs="Calibri"/>
          <w:szCs w:val="28"/>
        </w:rPr>
      </w:pPr>
    </w:p>
    <w:p w14:paraId="673FA476" w14:textId="36163681" w:rsidR="00C00309" w:rsidRPr="0013535C" w:rsidRDefault="00F70C00" w:rsidP="0013135E">
      <w:pPr>
        <w:pStyle w:val="Content"/>
        <w:framePr w:wrap="around" w:hAnchor="page" w:x="868" w:y="5870"/>
        <w:numPr>
          <w:ilvl w:val="0"/>
          <w:numId w:val="8"/>
        </w:numPr>
        <w:jc w:val="both"/>
        <w:rPr>
          <w:rFonts w:ascii="Calibri" w:hAnsi="Calibri" w:cs="Calibri"/>
          <w:szCs w:val="28"/>
        </w:rPr>
      </w:pPr>
      <w:r w:rsidRPr="00F70C00">
        <w:rPr>
          <w:rFonts w:ascii="Calibri" w:hAnsi="Calibri" w:cs="Calibri"/>
          <w:szCs w:val="28"/>
        </w:rPr>
        <w:t>Focused on enhancing user/buyer experience by providing valuable insights into retail price values.</w:t>
      </w:r>
    </w:p>
    <w:p w14:paraId="5038C5FF" w14:textId="77777777" w:rsidR="00FC06E2" w:rsidRPr="0013535C" w:rsidRDefault="00FC06E2" w:rsidP="0013135E">
      <w:pPr>
        <w:pStyle w:val="Content"/>
        <w:framePr w:wrap="around" w:hAnchor="page" w:x="868" w:y="5870"/>
        <w:rPr>
          <w:rFonts w:ascii="Calibri" w:hAnsi="Calibri" w:cs="Calibri"/>
          <w:szCs w:val="28"/>
        </w:rPr>
      </w:pPr>
    </w:p>
    <w:p w14:paraId="71911CAE" w14:textId="77777777" w:rsidR="00FC06E2" w:rsidRPr="0013535C" w:rsidRDefault="00FC06E2" w:rsidP="0013135E">
      <w:pPr>
        <w:pStyle w:val="Content"/>
        <w:framePr w:wrap="around" w:hAnchor="page" w:x="868" w:y="5870"/>
        <w:rPr>
          <w:rFonts w:ascii="Calibri" w:hAnsi="Calibri" w:cs="Calibri"/>
          <w:szCs w:val="28"/>
        </w:rPr>
      </w:pPr>
    </w:p>
    <w:p w14:paraId="718A94FA" w14:textId="77777777" w:rsidR="00D204D6" w:rsidRPr="00F70C00" w:rsidRDefault="00D204D6" w:rsidP="00AE1079">
      <w:pPr>
        <w:rPr>
          <w:rFonts w:ascii="Calibri" w:hAnsi="Calibri" w:cs="Calibri"/>
          <w:b w:val="0"/>
          <w:szCs w:val="28"/>
        </w:rPr>
      </w:pPr>
    </w:p>
    <w:p w14:paraId="5EAA6FE1" w14:textId="57169064" w:rsidR="007500F7" w:rsidRDefault="00F07198" w:rsidP="00BF4289">
      <w:pPr>
        <w:pStyle w:val="Content"/>
        <w:framePr w:wrap="around" w:hAnchor="page" w:x="1243" w:y="10367"/>
        <w:rPr>
          <w:rFonts w:ascii="Calibri" w:hAnsi="Calibri" w:cs="Calibri"/>
          <w:szCs w:val="28"/>
        </w:rPr>
      </w:pPr>
      <w:r>
        <w:t xml:space="preserve">Data comes from </w:t>
      </w:r>
      <w:r w:rsidRPr="00CB630A">
        <w:rPr>
          <w:b/>
          <w:bCs/>
        </w:rPr>
        <w:t xml:space="preserve">Open Data </w:t>
      </w:r>
      <w:r w:rsidR="00BF4289">
        <w:rPr>
          <w:b/>
          <w:bCs/>
        </w:rPr>
        <w:t xml:space="preserve">source </w:t>
      </w:r>
      <w:r>
        <w:t>and describes the sale history for active properties listed among the District of Columbia’s real property tax assessment roll. The dataset contains 10</w:t>
      </w:r>
      <w:r w:rsidR="00640787">
        <w:t>8,552</w:t>
      </w:r>
      <w:r>
        <w:t xml:space="preserve"> rows and 39 columns, describing property attributes, such as area and number of bedrooms, as well as sale information such as sale price and date.</w:t>
      </w:r>
    </w:p>
    <w:p w14:paraId="61F81E27" w14:textId="77777777" w:rsidR="007500F7" w:rsidRPr="00F70C00" w:rsidRDefault="007500F7" w:rsidP="00BF4289">
      <w:pPr>
        <w:pStyle w:val="Content"/>
        <w:framePr w:wrap="around" w:hAnchor="page" w:x="1243" w:y="10367"/>
        <w:rPr>
          <w:rFonts w:ascii="Calibri" w:hAnsi="Calibri" w:cs="Calibri"/>
          <w:szCs w:val="28"/>
        </w:rPr>
      </w:pPr>
    </w:p>
    <w:p w14:paraId="0570A12F" w14:textId="58ACD734" w:rsidR="008941EC" w:rsidRPr="00BF4289" w:rsidRDefault="008A010F" w:rsidP="00AE1079">
      <w:pPr>
        <w:rPr>
          <w:rFonts w:ascii="Calibri" w:hAnsi="Calibri" w:cs="Calibri"/>
          <w:color w:val="0189F9" w:themeColor="accent1"/>
          <w:szCs w:val="28"/>
        </w:rPr>
      </w:pPr>
      <w:r w:rsidRPr="00BF4289">
        <w:rPr>
          <w:rFonts w:ascii="Calibri" w:hAnsi="Calibri" w:cs="Calibri"/>
          <w:color w:val="0189F9" w:themeColor="accent1"/>
          <w:szCs w:val="28"/>
        </w:rPr>
        <w:t>Data Understanding</w:t>
      </w:r>
      <w:r w:rsidR="00F07198" w:rsidRPr="00BF4289">
        <w:rPr>
          <w:rFonts w:ascii="Calibri" w:hAnsi="Calibri" w:cs="Calibri"/>
          <w:color w:val="0189F9" w:themeColor="accent1"/>
          <w:szCs w:val="28"/>
        </w:rPr>
        <w:t>:</w:t>
      </w:r>
    </w:p>
    <w:p w14:paraId="1E8B89AF" w14:textId="77777777" w:rsidR="008A010F" w:rsidRPr="0013535C" w:rsidRDefault="008A010F" w:rsidP="00AE1079">
      <w:pPr>
        <w:rPr>
          <w:rFonts w:ascii="Calibri" w:hAnsi="Calibri" w:cs="Calibri"/>
          <w:color w:val="0189F9" w:themeColor="accent1"/>
          <w:szCs w:val="28"/>
        </w:rPr>
      </w:pPr>
    </w:p>
    <w:p w14:paraId="548C7351" w14:textId="77777777" w:rsidR="004C70E4" w:rsidRDefault="004C70E4" w:rsidP="00AE1079">
      <w:pPr>
        <w:rPr>
          <w:rFonts w:ascii="Calibri" w:hAnsi="Calibri" w:cs="Calibri"/>
          <w:color w:val="0189F9" w:themeColor="accent1"/>
          <w:szCs w:val="28"/>
        </w:rPr>
      </w:pPr>
    </w:p>
    <w:p w14:paraId="0CEE27F3" w14:textId="77777777" w:rsidR="004C70E4" w:rsidRDefault="004C70E4" w:rsidP="00AE1079">
      <w:pPr>
        <w:rPr>
          <w:rFonts w:ascii="Calibri" w:hAnsi="Calibri" w:cs="Calibri"/>
          <w:color w:val="0189F9" w:themeColor="accent1"/>
          <w:szCs w:val="28"/>
        </w:rPr>
      </w:pPr>
    </w:p>
    <w:p w14:paraId="5B86A9B8" w14:textId="77777777" w:rsidR="004C70E4" w:rsidRDefault="004C70E4" w:rsidP="00AE1079">
      <w:pPr>
        <w:rPr>
          <w:rFonts w:ascii="Calibri" w:hAnsi="Calibri" w:cs="Calibri"/>
          <w:color w:val="0189F9" w:themeColor="accent1"/>
          <w:szCs w:val="28"/>
        </w:rPr>
      </w:pPr>
    </w:p>
    <w:p w14:paraId="5B436B5E" w14:textId="77777777" w:rsidR="004C70E4" w:rsidRDefault="004C70E4" w:rsidP="00AE1079">
      <w:pPr>
        <w:rPr>
          <w:rFonts w:ascii="Calibri" w:hAnsi="Calibri" w:cs="Calibri"/>
          <w:color w:val="0189F9" w:themeColor="accent1"/>
          <w:szCs w:val="28"/>
        </w:rPr>
      </w:pPr>
    </w:p>
    <w:p w14:paraId="3A7CC261" w14:textId="77777777" w:rsidR="004C70E4" w:rsidRDefault="004C70E4" w:rsidP="00AE1079">
      <w:pPr>
        <w:rPr>
          <w:rFonts w:ascii="Calibri" w:hAnsi="Calibri" w:cs="Calibri"/>
          <w:color w:val="0189F9" w:themeColor="accent1"/>
          <w:szCs w:val="28"/>
        </w:rPr>
      </w:pPr>
    </w:p>
    <w:p w14:paraId="489E488D" w14:textId="77777777" w:rsidR="004C70E4" w:rsidRDefault="004C70E4" w:rsidP="00AE1079">
      <w:pPr>
        <w:rPr>
          <w:rFonts w:ascii="Calibri" w:hAnsi="Calibri" w:cs="Calibri"/>
          <w:color w:val="0189F9" w:themeColor="accent1"/>
          <w:szCs w:val="28"/>
        </w:rPr>
      </w:pPr>
    </w:p>
    <w:p w14:paraId="19D2C615" w14:textId="77777777" w:rsidR="004C70E4" w:rsidRDefault="004C70E4" w:rsidP="00AE1079">
      <w:pPr>
        <w:rPr>
          <w:rFonts w:ascii="Calibri" w:hAnsi="Calibri" w:cs="Calibri"/>
          <w:color w:val="0189F9" w:themeColor="accent1"/>
          <w:szCs w:val="28"/>
        </w:rPr>
      </w:pPr>
    </w:p>
    <w:p w14:paraId="7ADA176E" w14:textId="7B5227EE" w:rsidR="008A010F"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Data Preparation</w:t>
      </w:r>
    </w:p>
    <w:p w14:paraId="6F3F38CE"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Knowing what data, you already have, where to get more data, how much data is available, and what tools to employ to get it are all necessary during this phase. Your data science project will make more sense if you comprehend your data from the beginning</w:t>
      </w:r>
    </w:p>
    <w:p w14:paraId="677332EA" w14:textId="77777777" w:rsidR="00C70299" w:rsidRPr="0013535C" w:rsidRDefault="00C70299" w:rsidP="00C70299">
      <w:pPr>
        <w:pStyle w:val="Content"/>
        <w:framePr w:wrap="around" w:hAnchor="page" w:x="1336" w:y="4135"/>
        <w:jc w:val="both"/>
        <w:rPr>
          <w:rFonts w:ascii="Calibri" w:hAnsi="Calibri" w:cs="Calibri"/>
          <w:szCs w:val="28"/>
          <w:lang w:val="en-IN"/>
        </w:rPr>
      </w:pPr>
    </w:p>
    <w:p w14:paraId="4975336B"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In our Project,</w:t>
      </w:r>
    </w:p>
    <w:p w14:paraId="304265BD" w14:textId="7E6D4125" w:rsidR="00C70299" w:rsidRPr="0013535C" w:rsidRDefault="000B338F" w:rsidP="00C7029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rPr>
        <w:t xml:space="preserve">We have collected the data from open source and </w:t>
      </w:r>
      <w:r w:rsidR="00BF4289">
        <w:rPr>
          <w:rFonts w:ascii="Calibri" w:hAnsi="Calibri" w:cs="Calibri"/>
          <w:szCs w:val="28"/>
        </w:rPr>
        <w:t>uploaded into git.</w:t>
      </w:r>
    </w:p>
    <w:p w14:paraId="27A6C17D" w14:textId="78A2CB74" w:rsidR="0053495E" w:rsidRDefault="000B338F" w:rsidP="00AE107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lang w:val="en-IN"/>
        </w:rPr>
        <w:t xml:space="preserve">We have used </w:t>
      </w:r>
      <w:r w:rsidR="00BF4289">
        <w:rPr>
          <w:rFonts w:ascii="Calibri" w:hAnsi="Calibri" w:cs="Calibri"/>
          <w:szCs w:val="28"/>
          <w:lang w:val="en-IN"/>
        </w:rPr>
        <w:t>Talend ETL to read the data from git and transform the data and then upload modified data into snowflake.</w:t>
      </w:r>
    </w:p>
    <w:p w14:paraId="0151A664" w14:textId="4335B996" w:rsidR="00C22A9D" w:rsidRPr="00BF4289" w:rsidRDefault="00C22A9D" w:rsidP="00AE1079">
      <w:pPr>
        <w:pStyle w:val="Content"/>
        <w:framePr w:wrap="around" w:hAnchor="page" w:x="1336" w:y="4135"/>
        <w:numPr>
          <w:ilvl w:val="0"/>
          <w:numId w:val="7"/>
        </w:numPr>
        <w:jc w:val="both"/>
        <w:rPr>
          <w:rFonts w:ascii="Calibri" w:hAnsi="Calibri" w:cs="Calibri"/>
          <w:szCs w:val="28"/>
          <w:lang w:val="en-IN"/>
        </w:rPr>
      </w:pPr>
      <w:r>
        <w:rPr>
          <w:rFonts w:ascii="Calibri" w:hAnsi="Calibri" w:cs="Calibri"/>
          <w:szCs w:val="28"/>
          <w:lang w:val="en-IN"/>
        </w:rPr>
        <w:t>We also performed EDA (</w:t>
      </w:r>
      <w:r>
        <w:rPr>
          <w:rFonts w:ascii="Calibri" w:hAnsi="Calibri" w:cs="Calibri"/>
          <w:szCs w:val="28"/>
        </w:rPr>
        <w:t>Exploratory Data Analysis</w:t>
      </w:r>
      <w:r>
        <w:rPr>
          <w:rFonts w:ascii="Calibri" w:hAnsi="Calibri" w:cs="Calibri"/>
          <w:szCs w:val="28"/>
          <w:lang w:val="en-IN"/>
        </w:rPr>
        <w:t>) on the input data.</w:t>
      </w:r>
    </w:p>
    <w:p w14:paraId="111307C2" w14:textId="16B5EC0F" w:rsidR="00AE1079" w:rsidRPr="0013535C" w:rsidRDefault="00AE1079" w:rsidP="00AE1079">
      <w:pPr>
        <w:tabs>
          <w:tab w:val="left" w:pos="1344"/>
        </w:tabs>
        <w:rPr>
          <w:rFonts w:ascii="Calibri" w:hAnsi="Calibri" w:cs="Calibri"/>
          <w:szCs w:val="28"/>
        </w:rPr>
      </w:pPr>
      <w:r w:rsidRPr="0013535C">
        <w:rPr>
          <w:rFonts w:ascii="Calibri" w:hAnsi="Calibri" w:cs="Calibri"/>
          <w:szCs w:val="28"/>
        </w:rPr>
        <w:tab/>
      </w:r>
    </w:p>
    <w:p w14:paraId="1F63D33F" w14:textId="77777777" w:rsidR="004C70E4" w:rsidRPr="004C70E4" w:rsidRDefault="004C70E4" w:rsidP="004C70E4">
      <w:pPr>
        <w:pStyle w:val="Content"/>
        <w:framePr w:hSpace="0" w:wrap="auto" w:vAnchor="margin" w:hAnchor="text" w:yAlign="inline"/>
        <w:jc w:val="both"/>
        <w:rPr>
          <w:rFonts w:ascii="Calibri" w:hAnsi="Calibri" w:cs="Calibri"/>
          <w:b/>
          <w:bCs/>
          <w:szCs w:val="28"/>
          <w:lang w:val="en-IN"/>
        </w:rPr>
      </w:pPr>
      <w:r w:rsidRPr="004C70E4">
        <w:rPr>
          <w:rFonts w:ascii="Calibri" w:hAnsi="Calibri" w:cs="Calibri"/>
          <w:b/>
          <w:bCs/>
          <w:color w:val="0189F9" w:themeColor="accent1"/>
          <w:szCs w:val="28"/>
        </w:rPr>
        <w:t>Modeling and Evaluation</w:t>
      </w:r>
    </w:p>
    <w:p w14:paraId="5F1571D9" w14:textId="77777777" w:rsidR="00AE1079" w:rsidRPr="0013535C" w:rsidRDefault="00AE1079" w:rsidP="00AE1079">
      <w:pPr>
        <w:tabs>
          <w:tab w:val="left" w:pos="1344"/>
        </w:tabs>
        <w:rPr>
          <w:rFonts w:ascii="Calibri" w:hAnsi="Calibri" w:cs="Calibri"/>
          <w:szCs w:val="28"/>
        </w:rPr>
      </w:pPr>
    </w:p>
    <w:p w14:paraId="525895DA" w14:textId="77777777" w:rsidR="004C70E4" w:rsidRPr="0013535C" w:rsidRDefault="004C70E4" w:rsidP="00BF4289">
      <w:pPr>
        <w:pStyle w:val="Content"/>
        <w:framePr w:wrap="around" w:hAnchor="page" w:x="939" w:y="8383"/>
        <w:rPr>
          <w:rFonts w:ascii="Calibri" w:hAnsi="Calibri" w:cs="Calibri"/>
          <w:szCs w:val="28"/>
        </w:rPr>
      </w:pPr>
    </w:p>
    <w:p w14:paraId="020F14B4" w14:textId="46112F6E" w:rsidR="00AE1079"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Read the data from snowflake and did EDA</w:t>
      </w:r>
      <w:r w:rsidR="00C22A9D">
        <w:rPr>
          <w:rFonts w:ascii="Calibri" w:hAnsi="Calibri" w:cs="Calibri"/>
          <w:szCs w:val="28"/>
        </w:rPr>
        <w:t xml:space="preserve"> </w:t>
      </w:r>
      <w:r>
        <w:rPr>
          <w:rFonts w:ascii="Calibri" w:hAnsi="Calibri" w:cs="Calibri"/>
          <w:szCs w:val="28"/>
        </w:rPr>
        <w:t>(Exploratory Data Analysis) on the data.</w:t>
      </w:r>
    </w:p>
    <w:p w14:paraId="465823D4" w14:textId="11E8A90A" w:rsidR="00BF4289"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Build a Linear regression model, by taking different variable to predict the accuracy of sales price.</w:t>
      </w:r>
    </w:p>
    <w:p w14:paraId="7A1FCF18" w14:textId="17AE1F20" w:rsidR="00BF4289" w:rsidRPr="0013535C" w:rsidRDefault="00BF4289" w:rsidP="00BF4289">
      <w:pPr>
        <w:pStyle w:val="Content"/>
        <w:framePr w:wrap="around" w:hAnchor="page" w:x="939" w:y="8383"/>
        <w:numPr>
          <w:ilvl w:val="0"/>
          <w:numId w:val="7"/>
        </w:numPr>
        <w:jc w:val="both"/>
        <w:rPr>
          <w:rFonts w:ascii="Calibri" w:hAnsi="Calibri" w:cs="Calibri"/>
          <w:szCs w:val="28"/>
        </w:rPr>
      </w:pPr>
      <w:r>
        <w:rPr>
          <w:rFonts w:ascii="Calibri" w:hAnsi="Calibri" w:cs="Calibri"/>
          <w:szCs w:val="28"/>
        </w:rPr>
        <w:t xml:space="preserve">Used a Flask application, so that user can enter the input </w:t>
      </w:r>
      <w:r w:rsidR="00C22A9D">
        <w:rPr>
          <w:rFonts w:ascii="Calibri" w:hAnsi="Calibri" w:cs="Calibri"/>
          <w:szCs w:val="28"/>
        </w:rPr>
        <w:t>values (</w:t>
      </w:r>
      <w:r>
        <w:rPr>
          <w:rFonts w:ascii="Calibri" w:hAnsi="Calibri" w:cs="Calibri"/>
          <w:szCs w:val="28"/>
        </w:rPr>
        <w:t>House Variables) and get the output</w:t>
      </w:r>
      <w:r w:rsidR="00640787">
        <w:rPr>
          <w:rFonts w:ascii="Calibri" w:hAnsi="Calibri" w:cs="Calibri"/>
          <w:szCs w:val="28"/>
        </w:rPr>
        <w:t xml:space="preserve"> </w:t>
      </w:r>
      <w:r>
        <w:rPr>
          <w:rFonts w:ascii="Calibri" w:hAnsi="Calibri" w:cs="Calibri"/>
          <w:szCs w:val="28"/>
        </w:rPr>
        <w:t>(Predicted house price)</w:t>
      </w:r>
    </w:p>
    <w:p w14:paraId="076CA9D1" w14:textId="295B8860" w:rsidR="00AE1079" w:rsidRPr="0013535C" w:rsidRDefault="00C22A9D" w:rsidP="00AE1079">
      <w:pPr>
        <w:tabs>
          <w:tab w:val="left" w:pos="1344"/>
        </w:tabs>
        <w:rPr>
          <w:rFonts w:ascii="Calibri" w:hAnsi="Calibri" w:cs="Calibri"/>
          <w:szCs w:val="28"/>
        </w:rPr>
      </w:pPr>
      <w:r>
        <w:rPr>
          <w:rFonts w:ascii="Calibri" w:hAnsi="Calibri" w:cs="Calibri"/>
          <w:szCs w:val="28"/>
        </w:rPr>
        <w:t xml:space="preserve"> </w:t>
      </w:r>
    </w:p>
    <w:p w14:paraId="29BC62C3" w14:textId="77777777" w:rsidR="00AE1079" w:rsidRPr="0013535C" w:rsidRDefault="00AE1079" w:rsidP="00AE1079">
      <w:pPr>
        <w:tabs>
          <w:tab w:val="left" w:pos="1344"/>
        </w:tabs>
        <w:rPr>
          <w:rFonts w:ascii="Calibri" w:hAnsi="Calibri" w:cs="Calibri"/>
          <w:szCs w:val="28"/>
        </w:rPr>
      </w:pPr>
    </w:p>
    <w:p w14:paraId="2A621A4E" w14:textId="77777777" w:rsidR="00AE1079" w:rsidRPr="0013535C" w:rsidRDefault="00AE1079" w:rsidP="00AE1079">
      <w:pPr>
        <w:tabs>
          <w:tab w:val="left" w:pos="1344"/>
        </w:tabs>
        <w:rPr>
          <w:rFonts w:ascii="Calibri" w:hAnsi="Calibri" w:cs="Calibri"/>
          <w:szCs w:val="28"/>
        </w:rPr>
      </w:pPr>
    </w:p>
    <w:p w14:paraId="2FE070F9" w14:textId="77777777" w:rsidR="00AE1079" w:rsidRPr="0013535C" w:rsidRDefault="00AE1079" w:rsidP="00AE1079">
      <w:pPr>
        <w:tabs>
          <w:tab w:val="left" w:pos="1344"/>
        </w:tabs>
        <w:rPr>
          <w:rFonts w:ascii="Calibri" w:hAnsi="Calibri" w:cs="Calibri"/>
          <w:szCs w:val="28"/>
        </w:rPr>
      </w:pPr>
    </w:p>
    <w:p w14:paraId="44F48FA2" w14:textId="77777777" w:rsidR="00AE1079" w:rsidRPr="0013535C" w:rsidRDefault="00AE1079" w:rsidP="00AE1079">
      <w:pPr>
        <w:tabs>
          <w:tab w:val="left" w:pos="1344"/>
        </w:tabs>
        <w:rPr>
          <w:rFonts w:ascii="Calibri" w:hAnsi="Calibri" w:cs="Calibri"/>
          <w:szCs w:val="28"/>
        </w:rPr>
      </w:pPr>
    </w:p>
    <w:p w14:paraId="5A211FD2" w14:textId="77777777" w:rsidR="00AE1079" w:rsidRDefault="00AE1079" w:rsidP="00AE1079">
      <w:pPr>
        <w:tabs>
          <w:tab w:val="left" w:pos="1344"/>
        </w:tabs>
        <w:rPr>
          <w:rFonts w:ascii="Calibri" w:hAnsi="Calibri" w:cs="Calibri"/>
          <w:szCs w:val="28"/>
        </w:rPr>
      </w:pPr>
    </w:p>
    <w:p w14:paraId="5E69FB05" w14:textId="77777777" w:rsidR="00BF4289" w:rsidRDefault="00BF4289" w:rsidP="00AE1079">
      <w:pPr>
        <w:tabs>
          <w:tab w:val="left" w:pos="1344"/>
        </w:tabs>
        <w:rPr>
          <w:rFonts w:ascii="Calibri" w:hAnsi="Calibri" w:cs="Calibri"/>
          <w:szCs w:val="28"/>
        </w:rPr>
      </w:pPr>
    </w:p>
    <w:p w14:paraId="1AE10938" w14:textId="77777777" w:rsidR="00BF4289" w:rsidRDefault="00BF4289" w:rsidP="00AE1079">
      <w:pPr>
        <w:tabs>
          <w:tab w:val="left" w:pos="1344"/>
        </w:tabs>
        <w:rPr>
          <w:rFonts w:ascii="Calibri" w:hAnsi="Calibri" w:cs="Calibri"/>
          <w:szCs w:val="28"/>
        </w:rPr>
      </w:pPr>
    </w:p>
    <w:p w14:paraId="0B6ED51E" w14:textId="77777777" w:rsidR="00BF4289" w:rsidRDefault="00BF4289" w:rsidP="00AE1079">
      <w:pPr>
        <w:tabs>
          <w:tab w:val="left" w:pos="1344"/>
        </w:tabs>
        <w:rPr>
          <w:rFonts w:ascii="Calibri" w:hAnsi="Calibri" w:cs="Calibri"/>
          <w:szCs w:val="28"/>
        </w:rPr>
      </w:pPr>
    </w:p>
    <w:p w14:paraId="3457AF35" w14:textId="77777777" w:rsidR="00BF4289" w:rsidRPr="0013535C" w:rsidRDefault="00BF4289" w:rsidP="00AE1079">
      <w:pPr>
        <w:tabs>
          <w:tab w:val="left" w:pos="1344"/>
        </w:tabs>
        <w:rPr>
          <w:rFonts w:ascii="Calibri" w:hAnsi="Calibri" w:cs="Calibri"/>
          <w:szCs w:val="28"/>
        </w:rPr>
      </w:pPr>
    </w:p>
    <w:p w14:paraId="2624A63E" w14:textId="77777777" w:rsidR="00AE1079" w:rsidRPr="0013535C" w:rsidRDefault="00AE1079" w:rsidP="00AE1079">
      <w:pPr>
        <w:tabs>
          <w:tab w:val="left" w:pos="1344"/>
        </w:tabs>
        <w:rPr>
          <w:rFonts w:ascii="Calibri" w:hAnsi="Calibri" w:cs="Calibri"/>
          <w:szCs w:val="28"/>
        </w:rPr>
      </w:pPr>
    </w:p>
    <w:p w14:paraId="29074384" w14:textId="77CBA6BA" w:rsidR="00AE1079" w:rsidRPr="006818C8" w:rsidRDefault="00AE1079" w:rsidP="006818C8">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 xml:space="preserve">Data Pipeline Architecture </w:t>
      </w:r>
    </w:p>
    <w:p w14:paraId="278C6E41" w14:textId="2FC9707A" w:rsidR="00D37C31" w:rsidRDefault="00D37C31" w:rsidP="00510684">
      <w:pPr>
        <w:rPr>
          <w:rFonts w:ascii="Calibri" w:hAnsi="Calibri" w:cs="Calibri"/>
          <w:szCs w:val="28"/>
        </w:rPr>
      </w:pPr>
    </w:p>
    <w:p w14:paraId="45A28293" w14:textId="3ED635E4" w:rsidR="00A578DC" w:rsidRDefault="006818C8" w:rsidP="00D37C31">
      <w:pPr>
        <w:rPr>
          <w:rFonts w:ascii="Calibri" w:hAnsi="Calibri" w:cs="Calibri"/>
          <w:szCs w:val="28"/>
        </w:rPr>
      </w:pPr>
      <w:r w:rsidRPr="006818C8">
        <w:rPr>
          <w:rFonts w:ascii="Calibri" w:hAnsi="Calibri" w:cs="Calibri"/>
          <w:noProof/>
          <w:szCs w:val="28"/>
        </w:rPr>
        <w:drawing>
          <wp:inline distT="0" distB="0" distL="0" distR="0" wp14:anchorId="3ADE467E" wp14:editId="799C3D5C">
            <wp:extent cx="6309360" cy="5046345"/>
            <wp:effectExtent l="0" t="0" r="0" b="1905"/>
            <wp:docPr id="1994562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62046" name=""/>
                    <pic:cNvPicPr/>
                  </pic:nvPicPr>
                  <pic:blipFill>
                    <a:blip r:embed="rId22"/>
                    <a:stretch>
                      <a:fillRect/>
                    </a:stretch>
                  </pic:blipFill>
                  <pic:spPr>
                    <a:xfrm>
                      <a:off x="0" y="0"/>
                      <a:ext cx="6309360" cy="5046345"/>
                    </a:xfrm>
                    <a:prstGeom prst="rect">
                      <a:avLst/>
                    </a:prstGeom>
                  </pic:spPr>
                </pic:pic>
              </a:graphicData>
            </a:graphic>
          </wp:inline>
        </w:drawing>
      </w:r>
    </w:p>
    <w:p w14:paraId="4B0730AF" w14:textId="77777777" w:rsidR="00A578DC" w:rsidRDefault="00A578DC" w:rsidP="00D37C31">
      <w:pPr>
        <w:rPr>
          <w:rFonts w:ascii="Calibri" w:hAnsi="Calibri" w:cs="Calibri"/>
          <w:szCs w:val="28"/>
        </w:rPr>
      </w:pPr>
    </w:p>
    <w:p w14:paraId="4C046D61" w14:textId="77777777" w:rsidR="00A578DC" w:rsidRDefault="00A578DC" w:rsidP="00D37C31">
      <w:pPr>
        <w:rPr>
          <w:rFonts w:ascii="Calibri" w:hAnsi="Calibri" w:cs="Calibri"/>
          <w:szCs w:val="28"/>
        </w:rPr>
      </w:pPr>
    </w:p>
    <w:p w14:paraId="4A992918" w14:textId="77777777" w:rsidR="00A578DC" w:rsidRDefault="00A578DC" w:rsidP="00D37C31">
      <w:pPr>
        <w:rPr>
          <w:rFonts w:ascii="Calibri" w:hAnsi="Calibri" w:cs="Calibri"/>
          <w:szCs w:val="28"/>
        </w:rPr>
      </w:pPr>
    </w:p>
    <w:p w14:paraId="1E0C54EF" w14:textId="77777777" w:rsidR="00A578DC" w:rsidRDefault="00A578DC" w:rsidP="00D37C31">
      <w:pPr>
        <w:rPr>
          <w:rFonts w:ascii="Calibri" w:hAnsi="Calibri" w:cs="Calibri"/>
          <w:szCs w:val="28"/>
        </w:rPr>
      </w:pPr>
    </w:p>
    <w:p w14:paraId="0E89320F" w14:textId="77777777" w:rsidR="00A578DC" w:rsidRDefault="00A578DC" w:rsidP="00D37C31">
      <w:pPr>
        <w:rPr>
          <w:rFonts w:ascii="Calibri" w:hAnsi="Calibri" w:cs="Calibri"/>
          <w:szCs w:val="28"/>
        </w:rPr>
      </w:pPr>
    </w:p>
    <w:p w14:paraId="4D3BEA87" w14:textId="4DB06DBA" w:rsidR="00A578DC" w:rsidRDefault="00A578DC" w:rsidP="00D37C31">
      <w:pPr>
        <w:rPr>
          <w:rFonts w:ascii="Calibri" w:hAnsi="Calibri" w:cs="Calibri"/>
          <w:szCs w:val="28"/>
        </w:rPr>
      </w:pPr>
    </w:p>
    <w:p w14:paraId="58491366" w14:textId="77777777" w:rsidR="00DD547C" w:rsidRPr="0013535C" w:rsidRDefault="00DD547C" w:rsidP="00D37C31">
      <w:pPr>
        <w:rPr>
          <w:rFonts w:ascii="Calibri" w:hAnsi="Calibri" w:cs="Calibri"/>
          <w:szCs w:val="28"/>
        </w:rPr>
      </w:pPr>
    </w:p>
    <w:p w14:paraId="4A34BDA5" w14:textId="77777777" w:rsidR="00DD547C" w:rsidRPr="0013535C" w:rsidRDefault="00DD547C" w:rsidP="00D37C31">
      <w:pPr>
        <w:rPr>
          <w:rFonts w:ascii="Calibri" w:hAnsi="Calibri" w:cs="Calibri"/>
          <w:szCs w:val="28"/>
        </w:rPr>
      </w:pPr>
    </w:p>
    <w:p w14:paraId="39B2C7CB" w14:textId="61E894E8" w:rsidR="007070F9" w:rsidRDefault="00F44FD3" w:rsidP="00081304">
      <w:pPr>
        <w:pStyle w:val="Heading2"/>
        <w:framePr w:hSpace="0" w:wrap="auto" w:vAnchor="margin" w:hAnchor="text" w:yAlign="inline"/>
        <w:rPr>
          <w:rFonts w:ascii="Calibri" w:hAnsi="Calibri" w:cs="Calibri"/>
          <w:sz w:val="28"/>
          <w:szCs w:val="28"/>
        </w:rPr>
      </w:pPr>
      <w:bookmarkStart w:id="7" w:name="_Toc96341556"/>
      <w:r w:rsidRPr="0013535C">
        <w:rPr>
          <w:rFonts w:ascii="Calibri" w:hAnsi="Calibri" w:cs="Calibri"/>
          <w:sz w:val="28"/>
          <w:szCs w:val="28"/>
        </w:rPr>
        <w:t>Results Sectio</w:t>
      </w:r>
      <w:bookmarkEnd w:id="7"/>
      <w:r w:rsidR="00081304" w:rsidRPr="0013535C">
        <w:rPr>
          <w:rFonts w:ascii="Calibri" w:hAnsi="Calibri" w:cs="Calibri"/>
          <w:sz w:val="28"/>
          <w:szCs w:val="28"/>
        </w:rPr>
        <w:t>n</w:t>
      </w:r>
    </w:p>
    <w:p w14:paraId="722953FC" w14:textId="160DA890" w:rsidR="00093FF4" w:rsidRPr="00093FF4" w:rsidRDefault="00093FF4" w:rsidP="00093FF4">
      <w:pPr>
        <w:rPr>
          <w:b w:val="0"/>
          <w:bCs/>
        </w:rPr>
      </w:pPr>
      <w:r w:rsidRPr="00093FF4">
        <w:rPr>
          <w:b w:val="0"/>
          <w:bCs/>
        </w:rPr>
        <w:t>The output is deployed</w:t>
      </w:r>
    </w:p>
    <w:p w14:paraId="26EA7D7F" w14:textId="77777777" w:rsidR="00B20FC9" w:rsidRDefault="00CB687D" w:rsidP="00B20FC9">
      <w:hyperlink r:id="rId23" w:history="1">
        <w:r w:rsidR="00E76082" w:rsidRPr="005C4985">
          <w:rPr>
            <w:rStyle w:val="Hyperlink"/>
            <w:sz w:val="21"/>
            <w:szCs w:val="21"/>
          </w:rPr>
          <w:t>http://ec2-3-85-60-120.compute-1.amazonaws.com</w:t>
        </w:r>
      </w:hyperlink>
      <w:r w:rsidR="00B20FC9">
        <w:rPr>
          <w:color w:val="000000"/>
          <w:sz w:val="21"/>
          <w:szCs w:val="21"/>
        </w:rPr>
        <w:t xml:space="preserve"> or</w:t>
      </w:r>
      <w:r w:rsidR="00B20FC9" w:rsidRPr="00B20FC9">
        <w:rPr>
          <w:color w:val="000000"/>
          <w:sz w:val="24"/>
          <w:szCs w:val="24"/>
        </w:rPr>
        <w:t xml:space="preserve"> </w:t>
      </w:r>
      <w:hyperlink r:id="rId24" w:history="1">
        <w:r w:rsidR="00B20FC9" w:rsidRPr="00B20FC9">
          <w:rPr>
            <w:rStyle w:val="Hyperlink"/>
            <w:sz w:val="24"/>
            <w:szCs w:val="24"/>
          </w:rPr>
          <w:t>http://3.85.60.120:8080/</w:t>
        </w:r>
      </w:hyperlink>
    </w:p>
    <w:p w14:paraId="525990AF" w14:textId="0CDD401D" w:rsidR="00E76082" w:rsidRDefault="00E76082" w:rsidP="00E76082">
      <w:pPr>
        <w:rPr>
          <w:color w:val="000000"/>
          <w:sz w:val="21"/>
          <w:szCs w:val="21"/>
        </w:rPr>
      </w:pPr>
    </w:p>
    <w:p w14:paraId="2CA95F9D" w14:textId="77777777" w:rsidR="00093FF4" w:rsidRPr="00093FF4" w:rsidRDefault="00093FF4" w:rsidP="00093FF4"/>
    <w:p w14:paraId="4C5DC8BD" w14:textId="5948E454" w:rsidR="006934A7" w:rsidRPr="00B20FC9" w:rsidRDefault="00B20FC9" w:rsidP="006934A7">
      <w:pPr>
        <w:rPr>
          <w:rFonts w:ascii="Calibri" w:hAnsi="Calibri" w:cs="Calibri"/>
          <w:b w:val="0"/>
          <w:bCs/>
          <w:szCs w:val="28"/>
        </w:rPr>
      </w:pPr>
      <w:r w:rsidRPr="00AD3352">
        <w:rPr>
          <w:rFonts w:ascii="Calibri" w:hAnsi="Calibri" w:cs="Calibri"/>
          <w:noProof/>
          <w:szCs w:val="28"/>
        </w:rPr>
        <w:drawing>
          <wp:inline distT="0" distB="0" distL="0" distR="0" wp14:anchorId="44C3F7E5" wp14:editId="2D09D65F">
            <wp:extent cx="4144010" cy="2437807"/>
            <wp:effectExtent l="0" t="0" r="8890" b="635"/>
            <wp:docPr id="991211256" name="Picture 991211256">
              <a:extLst xmlns:a="http://schemas.openxmlformats.org/drawingml/2006/main">
                <a:ext uri="{FF2B5EF4-FFF2-40B4-BE49-F238E27FC236}">
                  <a16:creationId xmlns:a16="http://schemas.microsoft.com/office/drawing/2014/main" id="{83C3E46A-9309-6325-B554-2806EC662C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C3E46A-9309-6325-B554-2806EC662C61}"/>
                        </a:ext>
                      </a:extLst>
                    </pic:cNvPr>
                    <pic:cNvPicPr>
                      <a:picLocks noChangeAspect="1"/>
                    </pic:cNvPicPr>
                  </pic:nvPicPr>
                  <pic:blipFill>
                    <a:blip r:embed="rId25"/>
                    <a:stretch>
                      <a:fillRect/>
                    </a:stretch>
                  </pic:blipFill>
                  <pic:spPr>
                    <a:xfrm>
                      <a:off x="0" y="0"/>
                      <a:ext cx="4168247" cy="2452065"/>
                    </a:xfrm>
                    <a:prstGeom prst="rect">
                      <a:avLst/>
                    </a:prstGeom>
                  </pic:spPr>
                </pic:pic>
              </a:graphicData>
            </a:graphic>
          </wp:inline>
        </w:drawing>
      </w:r>
    </w:p>
    <w:p w14:paraId="3395B0E0" w14:textId="77777777" w:rsidR="00AD3352" w:rsidRPr="0013535C" w:rsidRDefault="00AD3352" w:rsidP="006934A7">
      <w:pPr>
        <w:rPr>
          <w:rFonts w:ascii="Calibri" w:hAnsi="Calibri" w:cs="Calibri"/>
          <w:szCs w:val="28"/>
        </w:rPr>
      </w:pPr>
    </w:p>
    <w:p w14:paraId="3F67F36D" w14:textId="3AFA4E88" w:rsidR="006934A7" w:rsidRDefault="00EF70EC" w:rsidP="006934A7">
      <w:pPr>
        <w:rPr>
          <w:rFonts w:ascii="Calibri" w:hAnsi="Calibri" w:cs="Calibri"/>
          <w:szCs w:val="28"/>
        </w:rPr>
      </w:pPr>
      <w:r w:rsidRPr="00EF70EC">
        <w:rPr>
          <w:rFonts w:ascii="Calibri" w:hAnsi="Calibri" w:cs="Calibri"/>
          <w:noProof/>
          <w:szCs w:val="28"/>
        </w:rPr>
        <w:drawing>
          <wp:inline distT="0" distB="0" distL="0" distR="0" wp14:anchorId="2FA38329" wp14:editId="6880AA8F">
            <wp:extent cx="5602562" cy="2719754"/>
            <wp:effectExtent l="0" t="0" r="0" b="4445"/>
            <wp:docPr id="10" name="Picture 9">
              <a:extLst xmlns:a="http://schemas.openxmlformats.org/drawingml/2006/main">
                <a:ext uri="{FF2B5EF4-FFF2-40B4-BE49-F238E27FC236}">
                  <a16:creationId xmlns:a16="http://schemas.microsoft.com/office/drawing/2014/main" id="{41B0EF8A-06A9-B880-6F5B-C0668B547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1B0EF8A-06A9-B880-6F5B-C0668B5470E1}"/>
                        </a:ext>
                      </a:extLst>
                    </pic:cNvPr>
                    <pic:cNvPicPr>
                      <a:picLocks noChangeAspect="1"/>
                    </pic:cNvPicPr>
                  </pic:nvPicPr>
                  <pic:blipFill>
                    <a:blip r:embed="rId26"/>
                    <a:stretch>
                      <a:fillRect/>
                    </a:stretch>
                  </pic:blipFill>
                  <pic:spPr>
                    <a:xfrm>
                      <a:off x="0" y="0"/>
                      <a:ext cx="5602562" cy="2719754"/>
                    </a:xfrm>
                    <a:prstGeom prst="rect">
                      <a:avLst/>
                    </a:prstGeom>
                  </pic:spPr>
                </pic:pic>
              </a:graphicData>
            </a:graphic>
          </wp:inline>
        </w:drawing>
      </w:r>
    </w:p>
    <w:p w14:paraId="5BF8F176" w14:textId="77777777" w:rsidR="00AD3352" w:rsidRDefault="00AD3352" w:rsidP="006934A7">
      <w:pPr>
        <w:rPr>
          <w:rFonts w:ascii="Calibri" w:hAnsi="Calibri" w:cs="Calibri"/>
          <w:szCs w:val="28"/>
        </w:rPr>
      </w:pPr>
    </w:p>
    <w:p w14:paraId="5035AB5E" w14:textId="77777777" w:rsidR="00AD3352" w:rsidRDefault="00AD3352" w:rsidP="006934A7">
      <w:pPr>
        <w:rPr>
          <w:rFonts w:ascii="Calibri" w:hAnsi="Calibri" w:cs="Calibri"/>
          <w:szCs w:val="28"/>
        </w:rPr>
      </w:pPr>
    </w:p>
    <w:p w14:paraId="24FCAD5F" w14:textId="77777777" w:rsidR="00AD3352" w:rsidRPr="0013535C" w:rsidRDefault="00AD3352" w:rsidP="006934A7">
      <w:pPr>
        <w:rPr>
          <w:rFonts w:ascii="Calibri" w:hAnsi="Calibri" w:cs="Calibri"/>
          <w:szCs w:val="28"/>
        </w:rPr>
      </w:pPr>
    </w:p>
    <w:p w14:paraId="04E255CF" w14:textId="77777777" w:rsidR="0070585B" w:rsidRPr="0013535C" w:rsidRDefault="0070585B" w:rsidP="006934A7">
      <w:pPr>
        <w:rPr>
          <w:rFonts w:ascii="Calibri" w:hAnsi="Calibri" w:cs="Calibri"/>
          <w:szCs w:val="28"/>
        </w:rPr>
      </w:pPr>
    </w:p>
    <w:p w14:paraId="1DB554D1" w14:textId="1C891406" w:rsidR="003C16D9" w:rsidRPr="0013535C" w:rsidRDefault="00F44FD3" w:rsidP="006F4AAC">
      <w:pPr>
        <w:pStyle w:val="Heading2"/>
        <w:framePr w:hSpace="0" w:wrap="auto" w:vAnchor="margin" w:hAnchor="text" w:yAlign="inline"/>
        <w:rPr>
          <w:rFonts w:ascii="Calibri" w:hAnsi="Calibri" w:cs="Calibri"/>
          <w:sz w:val="28"/>
          <w:szCs w:val="28"/>
        </w:rPr>
      </w:pPr>
      <w:bookmarkStart w:id="8" w:name="_Toc96341557"/>
      <w:r w:rsidRPr="0013535C">
        <w:rPr>
          <w:rFonts w:ascii="Calibri" w:hAnsi="Calibri" w:cs="Calibri"/>
          <w:sz w:val="28"/>
          <w:szCs w:val="28"/>
        </w:rPr>
        <w:t>Discussion</w:t>
      </w:r>
      <w:bookmarkEnd w:id="8"/>
    </w:p>
    <w:p w14:paraId="66EF50E7" w14:textId="4267205E" w:rsidR="00C86424" w:rsidRPr="00484EDC" w:rsidRDefault="00C66F73" w:rsidP="00484EDC">
      <w:pPr>
        <w:pStyle w:val="NormalWeb"/>
        <w:rPr>
          <w:rFonts w:ascii="Calibri" w:hAnsi="Calibri" w:cs="Calibri"/>
          <w:color w:val="212529"/>
          <w:sz w:val="28"/>
          <w:szCs w:val="28"/>
        </w:rPr>
      </w:pPr>
      <w:r w:rsidRPr="00C66F73">
        <w:rPr>
          <w:rFonts w:ascii="Calibri" w:hAnsi="Calibri" w:cs="Calibri"/>
          <w:color w:val="212529"/>
          <w:sz w:val="28"/>
          <w:szCs w:val="28"/>
        </w:rPr>
        <w:t>We had an idea to build a linear regression model into a Flask web app to address residential property sales complexities, faced few hurdles. Subsequent reassessment revealed the refined approach as the most effective solution, utilizing linear regression for insightful market analysis and presenting findings through a user-friendly Flask web interface.</w:t>
      </w:r>
    </w:p>
    <w:p w14:paraId="3FBC0F31" w14:textId="03517482" w:rsidR="003C16D9" w:rsidRPr="0013535C" w:rsidRDefault="00F44FD3" w:rsidP="006F4AAC">
      <w:pPr>
        <w:pStyle w:val="Heading2"/>
        <w:framePr w:hSpace="0" w:wrap="auto" w:vAnchor="margin" w:hAnchor="text" w:yAlign="inline"/>
        <w:rPr>
          <w:rFonts w:ascii="Calibri" w:hAnsi="Calibri" w:cs="Calibri"/>
          <w:sz w:val="28"/>
          <w:szCs w:val="28"/>
        </w:rPr>
      </w:pPr>
      <w:bookmarkStart w:id="9" w:name="_Toc96341558"/>
      <w:r w:rsidRPr="0013535C">
        <w:rPr>
          <w:rFonts w:ascii="Calibri" w:hAnsi="Calibri" w:cs="Calibri"/>
          <w:sz w:val="28"/>
          <w:szCs w:val="28"/>
        </w:rPr>
        <w:t>Conclusion</w:t>
      </w:r>
      <w:bookmarkEnd w:id="9"/>
    </w:p>
    <w:p w14:paraId="082C3AAB" w14:textId="77777777" w:rsidR="00596483" w:rsidRPr="0013535C" w:rsidRDefault="00596483" w:rsidP="00596483">
      <w:pPr>
        <w:rPr>
          <w:rFonts w:ascii="Calibri" w:hAnsi="Calibri" w:cs="Calibri"/>
          <w:b w:val="0"/>
          <w:bCs/>
          <w:szCs w:val="28"/>
        </w:rPr>
      </w:pPr>
      <w:r>
        <w:rPr>
          <w:rFonts w:ascii="Calibri" w:hAnsi="Calibri" w:cs="Calibri"/>
          <w:b w:val="0"/>
          <w:bCs/>
          <w:szCs w:val="28"/>
        </w:rPr>
        <w:t xml:space="preserve">In </w:t>
      </w:r>
      <w:r w:rsidRPr="00DA450C">
        <w:rPr>
          <w:rFonts w:ascii="Calibri" w:hAnsi="Calibri" w:cs="Calibri"/>
          <w:b w:val="0"/>
          <w:bCs/>
          <w:szCs w:val="28"/>
        </w:rPr>
        <w:t xml:space="preserve">conclusion, our residential property sales analysis, </w:t>
      </w:r>
      <w:r>
        <w:rPr>
          <w:rFonts w:ascii="Calibri" w:hAnsi="Calibri" w:cs="Calibri"/>
          <w:b w:val="0"/>
          <w:bCs/>
          <w:szCs w:val="28"/>
        </w:rPr>
        <w:t xml:space="preserve">developing a </w:t>
      </w:r>
      <w:r w:rsidRPr="00DA450C">
        <w:rPr>
          <w:rFonts w:ascii="Calibri" w:hAnsi="Calibri" w:cs="Calibri"/>
          <w:b w:val="0"/>
          <w:bCs/>
          <w:szCs w:val="28"/>
        </w:rPr>
        <w:t>linear regression model</w:t>
      </w:r>
      <w:r>
        <w:rPr>
          <w:rFonts w:ascii="Calibri" w:hAnsi="Calibri" w:cs="Calibri"/>
          <w:b w:val="0"/>
          <w:bCs/>
          <w:szCs w:val="28"/>
        </w:rPr>
        <w:t xml:space="preserve"> and integrating to flask web app and deployed to Amazon EC2</w:t>
      </w:r>
      <w:r w:rsidRPr="00DA450C">
        <w:rPr>
          <w:rFonts w:ascii="Calibri" w:hAnsi="Calibri" w:cs="Calibri"/>
          <w:b w:val="0"/>
          <w:bCs/>
          <w:szCs w:val="28"/>
        </w:rPr>
        <w:t>, provides valuable insights for decision-makers, despite initial technical challenges. This refined approach stands as an effective solution, contributing to informed strategies in the real estate market.</w:t>
      </w:r>
    </w:p>
    <w:p w14:paraId="6DC0A585" w14:textId="77777777" w:rsidR="00F44FD3" w:rsidRDefault="00F44FD3" w:rsidP="00F44FD3">
      <w:pPr>
        <w:rPr>
          <w:rFonts w:ascii="Calibri" w:hAnsi="Calibri" w:cs="Calibri"/>
          <w:szCs w:val="28"/>
        </w:rPr>
      </w:pPr>
    </w:p>
    <w:p w14:paraId="0B9DB66C" w14:textId="77777777" w:rsidR="00823A68" w:rsidRDefault="00823A68" w:rsidP="00F44FD3">
      <w:pPr>
        <w:rPr>
          <w:rFonts w:ascii="Calibri" w:hAnsi="Calibri" w:cs="Calibri"/>
          <w:szCs w:val="28"/>
        </w:rPr>
      </w:pPr>
    </w:p>
    <w:p w14:paraId="142DD145" w14:textId="0C788714" w:rsidR="00823A68" w:rsidRDefault="00823A68" w:rsidP="00F44FD3">
      <w:pPr>
        <w:rPr>
          <w:rFonts w:ascii="Calibri" w:hAnsi="Calibri" w:cs="Calibri"/>
          <w:color w:val="0189F9" w:themeColor="accent1"/>
          <w:szCs w:val="28"/>
        </w:rPr>
      </w:pPr>
      <w:r w:rsidRPr="00823A68">
        <w:rPr>
          <w:rFonts w:ascii="Calibri" w:hAnsi="Calibri" w:cs="Calibri"/>
          <w:color w:val="0189F9" w:themeColor="accent1"/>
          <w:szCs w:val="28"/>
        </w:rPr>
        <w:t>Git hub Link</w:t>
      </w:r>
    </w:p>
    <w:p w14:paraId="3CA25AC4" w14:textId="0AB70AE6" w:rsidR="00823A68" w:rsidRDefault="00CB687D" w:rsidP="00F44FD3">
      <w:pPr>
        <w:rPr>
          <w:rFonts w:ascii="Calibri" w:hAnsi="Calibri" w:cs="Calibri"/>
          <w:color w:val="0189F9" w:themeColor="accent1"/>
          <w:szCs w:val="28"/>
        </w:rPr>
      </w:pPr>
      <w:hyperlink r:id="rId27" w:history="1">
        <w:r w:rsidR="00823A68" w:rsidRPr="00B314C5">
          <w:rPr>
            <w:rStyle w:val="Hyperlink"/>
            <w:rFonts w:ascii="Calibri" w:hAnsi="Calibri" w:cs="Calibri"/>
            <w:szCs w:val="28"/>
          </w:rPr>
          <w:t>https://github.com/saikrishna9899/DSE_project</w:t>
        </w:r>
      </w:hyperlink>
    </w:p>
    <w:p w14:paraId="06081949" w14:textId="77777777" w:rsidR="00823A68" w:rsidRPr="00823A68" w:rsidRDefault="00823A68" w:rsidP="00F44FD3">
      <w:pPr>
        <w:rPr>
          <w:rFonts w:ascii="Calibri" w:hAnsi="Calibri" w:cs="Calibri"/>
          <w:color w:val="0189F9" w:themeColor="accent1"/>
          <w:szCs w:val="28"/>
        </w:rPr>
      </w:pPr>
    </w:p>
    <w:p w14:paraId="483F050B" w14:textId="77777777" w:rsidR="00F575DB" w:rsidRDefault="00F575DB" w:rsidP="006F4AAC">
      <w:pPr>
        <w:pStyle w:val="Heading2"/>
        <w:framePr w:hSpace="0" w:wrap="auto" w:vAnchor="margin" w:hAnchor="text" w:yAlign="inline"/>
        <w:rPr>
          <w:rFonts w:ascii="Calibri" w:hAnsi="Calibri" w:cs="Calibri"/>
          <w:sz w:val="28"/>
          <w:szCs w:val="28"/>
        </w:rPr>
      </w:pPr>
      <w:bookmarkStart w:id="10" w:name="_Toc96341559"/>
    </w:p>
    <w:p w14:paraId="526B6793" w14:textId="3548E326" w:rsidR="003C16D9" w:rsidRDefault="00F44FD3" w:rsidP="006F4AA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Contributions/References</w:t>
      </w:r>
      <w:bookmarkEnd w:id="10"/>
    </w:p>
    <w:p w14:paraId="21044558" w14:textId="77777777" w:rsidR="00CB4077" w:rsidRDefault="00CB4077" w:rsidP="00CB4077"/>
    <w:p w14:paraId="61AD844A" w14:textId="77777777" w:rsidR="00444375" w:rsidRPr="00444375" w:rsidRDefault="00444375" w:rsidP="00444375">
      <w:pPr>
        <w:numPr>
          <w:ilvl w:val="0"/>
          <w:numId w:val="12"/>
        </w:numPr>
      </w:pPr>
      <w:r w:rsidRPr="00444375">
        <w:t>Schwartz, A. E., &amp; Wachter, S. (2022). COVID-19’S IMPACTS ON HOUSING MARKETS: INTRODUCTION. </w:t>
      </w:r>
      <w:r w:rsidRPr="00444375">
        <w:rPr>
          <w:i/>
          <w:iCs/>
        </w:rPr>
        <w:t>Journal of Housing Economics</w:t>
      </w:r>
      <w:r w:rsidRPr="00444375">
        <w:t>.</w:t>
      </w:r>
    </w:p>
    <w:p w14:paraId="58B8FC66" w14:textId="5E198514" w:rsidR="00444375" w:rsidRDefault="00444375" w:rsidP="00444375">
      <w:pPr>
        <w:numPr>
          <w:ilvl w:val="0"/>
          <w:numId w:val="12"/>
        </w:numPr>
      </w:pPr>
      <w:r w:rsidRPr="00444375">
        <w:t xml:space="preserve">John V. Duca, Anthony Murphy (2021). Why House Prices Surged as the COVID-19 Pandemic Took Hold. Federal Reserve Bank of Dallas. </w:t>
      </w:r>
      <w:hyperlink r:id="rId28" w:history="1">
        <w:r w:rsidRPr="00444375">
          <w:rPr>
            <w:rStyle w:val="Hyperlink"/>
          </w:rPr>
          <w:t>https://www.dallasfed.org/research/economics/2021/1228</w:t>
        </w:r>
      </w:hyperlink>
    </w:p>
    <w:p w14:paraId="4C15B2C7" w14:textId="77777777" w:rsidR="00444375" w:rsidRPr="00444375" w:rsidRDefault="00444375" w:rsidP="00444375"/>
    <w:p w14:paraId="3847C181" w14:textId="77777777" w:rsidR="00CB4077" w:rsidRPr="00CB4077" w:rsidRDefault="00CB4077" w:rsidP="00CB4077"/>
    <w:p w14:paraId="57BE1486" w14:textId="77777777" w:rsidR="00281069" w:rsidRPr="0013535C" w:rsidRDefault="00281069" w:rsidP="00281069">
      <w:pPr>
        <w:rPr>
          <w:rFonts w:ascii="Calibri" w:hAnsi="Calibri" w:cs="Calibri"/>
          <w:szCs w:val="28"/>
        </w:rPr>
      </w:pPr>
    </w:p>
    <w:p w14:paraId="78E1EB66" w14:textId="77777777" w:rsidR="00FF604E" w:rsidRPr="0013535C" w:rsidRDefault="00FF604E" w:rsidP="00FF604E">
      <w:pPr>
        <w:rPr>
          <w:rFonts w:ascii="Calibri" w:hAnsi="Calibri" w:cs="Calibri"/>
          <w:szCs w:val="28"/>
        </w:rPr>
      </w:pPr>
    </w:p>
    <w:sectPr w:rsidR="00FF604E" w:rsidRPr="0013535C" w:rsidSect="007C7473">
      <w:headerReference w:type="even" r:id="rId29"/>
      <w:headerReference w:type="default" r:id="rId30"/>
      <w:footerReference w:type="even" r:id="rId31"/>
      <w:headerReference w:type="first" r:id="rId3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98405" w14:textId="77777777" w:rsidR="0053689D" w:rsidRDefault="0053689D" w:rsidP="007057F4">
      <w:r>
        <w:separator/>
      </w:r>
    </w:p>
  </w:endnote>
  <w:endnote w:type="continuationSeparator" w:id="0">
    <w:p w14:paraId="359E4A78" w14:textId="77777777" w:rsidR="0053689D" w:rsidRDefault="0053689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CB687D"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29653" w14:textId="77777777" w:rsidR="0053689D" w:rsidRDefault="0053689D" w:rsidP="007057F4">
      <w:r>
        <w:separator/>
      </w:r>
    </w:p>
  </w:footnote>
  <w:footnote w:type="continuationSeparator" w:id="0">
    <w:p w14:paraId="23EE1E4B" w14:textId="77777777" w:rsidR="0053689D" w:rsidRDefault="0053689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xmlns:w16du="http://schemas.microsoft.com/office/word/2023/wordml/word16du">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D41"/>
    <w:multiLevelType w:val="hybridMultilevel"/>
    <w:tmpl w:val="B7AAA998"/>
    <w:lvl w:ilvl="0" w:tplc="D00E3932">
      <w:start w:val="1"/>
      <w:numFmt w:val="bullet"/>
      <w:lvlText w:val="•"/>
      <w:lvlJc w:val="left"/>
      <w:pPr>
        <w:tabs>
          <w:tab w:val="num" w:pos="720"/>
        </w:tabs>
        <w:ind w:left="720" w:hanging="360"/>
      </w:pPr>
      <w:rPr>
        <w:rFonts w:ascii="Arial" w:hAnsi="Arial" w:hint="default"/>
      </w:rPr>
    </w:lvl>
    <w:lvl w:ilvl="1" w:tplc="90385758" w:tentative="1">
      <w:start w:val="1"/>
      <w:numFmt w:val="bullet"/>
      <w:lvlText w:val="•"/>
      <w:lvlJc w:val="left"/>
      <w:pPr>
        <w:tabs>
          <w:tab w:val="num" w:pos="1440"/>
        </w:tabs>
        <w:ind w:left="1440" w:hanging="360"/>
      </w:pPr>
      <w:rPr>
        <w:rFonts w:ascii="Arial" w:hAnsi="Arial" w:hint="default"/>
      </w:rPr>
    </w:lvl>
    <w:lvl w:ilvl="2" w:tplc="1BF4E140" w:tentative="1">
      <w:start w:val="1"/>
      <w:numFmt w:val="bullet"/>
      <w:lvlText w:val="•"/>
      <w:lvlJc w:val="left"/>
      <w:pPr>
        <w:tabs>
          <w:tab w:val="num" w:pos="2160"/>
        </w:tabs>
        <w:ind w:left="2160" w:hanging="360"/>
      </w:pPr>
      <w:rPr>
        <w:rFonts w:ascii="Arial" w:hAnsi="Arial" w:hint="default"/>
      </w:rPr>
    </w:lvl>
    <w:lvl w:ilvl="3" w:tplc="FE84C116" w:tentative="1">
      <w:start w:val="1"/>
      <w:numFmt w:val="bullet"/>
      <w:lvlText w:val="•"/>
      <w:lvlJc w:val="left"/>
      <w:pPr>
        <w:tabs>
          <w:tab w:val="num" w:pos="2880"/>
        </w:tabs>
        <w:ind w:left="2880" w:hanging="360"/>
      </w:pPr>
      <w:rPr>
        <w:rFonts w:ascii="Arial" w:hAnsi="Arial" w:hint="default"/>
      </w:rPr>
    </w:lvl>
    <w:lvl w:ilvl="4" w:tplc="1056FB7E" w:tentative="1">
      <w:start w:val="1"/>
      <w:numFmt w:val="bullet"/>
      <w:lvlText w:val="•"/>
      <w:lvlJc w:val="left"/>
      <w:pPr>
        <w:tabs>
          <w:tab w:val="num" w:pos="3600"/>
        </w:tabs>
        <w:ind w:left="3600" w:hanging="360"/>
      </w:pPr>
      <w:rPr>
        <w:rFonts w:ascii="Arial" w:hAnsi="Arial" w:hint="default"/>
      </w:rPr>
    </w:lvl>
    <w:lvl w:ilvl="5" w:tplc="B276CEAC" w:tentative="1">
      <w:start w:val="1"/>
      <w:numFmt w:val="bullet"/>
      <w:lvlText w:val="•"/>
      <w:lvlJc w:val="left"/>
      <w:pPr>
        <w:tabs>
          <w:tab w:val="num" w:pos="4320"/>
        </w:tabs>
        <w:ind w:left="4320" w:hanging="360"/>
      </w:pPr>
      <w:rPr>
        <w:rFonts w:ascii="Arial" w:hAnsi="Arial" w:hint="default"/>
      </w:rPr>
    </w:lvl>
    <w:lvl w:ilvl="6" w:tplc="58BA3A20" w:tentative="1">
      <w:start w:val="1"/>
      <w:numFmt w:val="bullet"/>
      <w:lvlText w:val="•"/>
      <w:lvlJc w:val="left"/>
      <w:pPr>
        <w:tabs>
          <w:tab w:val="num" w:pos="5040"/>
        </w:tabs>
        <w:ind w:left="5040" w:hanging="360"/>
      </w:pPr>
      <w:rPr>
        <w:rFonts w:ascii="Arial" w:hAnsi="Arial" w:hint="default"/>
      </w:rPr>
    </w:lvl>
    <w:lvl w:ilvl="7" w:tplc="4574FC26" w:tentative="1">
      <w:start w:val="1"/>
      <w:numFmt w:val="bullet"/>
      <w:lvlText w:val="•"/>
      <w:lvlJc w:val="left"/>
      <w:pPr>
        <w:tabs>
          <w:tab w:val="num" w:pos="5760"/>
        </w:tabs>
        <w:ind w:left="5760" w:hanging="360"/>
      </w:pPr>
      <w:rPr>
        <w:rFonts w:ascii="Arial" w:hAnsi="Arial" w:hint="default"/>
      </w:rPr>
    </w:lvl>
    <w:lvl w:ilvl="8" w:tplc="06A2C1F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8C4705"/>
    <w:multiLevelType w:val="hybridMultilevel"/>
    <w:tmpl w:val="B288A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B6B69"/>
    <w:multiLevelType w:val="hybridMultilevel"/>
    <w:tmpl w:val="AF0E3E18"/>
    <w:lvl w:ilvl="0" w:tplc="A1B6349C">
      <w:start w:val="1"/>
      <w:numFmt w:val="bullet"/>
      <w:lvlText w:val="•"/>
      <w:lvlJc w:val="left"/>
      <w:pPr>
        <w:tabs>
          <w:tab w:val="num" w:pos="720"/>
        </w:tabs>
        <w:ind w:left="720" w:hanging="360"/>
      </w:pPr>
      <w:rPr>
        <w:rFonts w:ascii="Arial" w:hAnsi="Arial" w:hint="default"/>
      </w:rPr>
    </w:lvl>
    <w:lvl w:ilvl="1" w:tplc="D37233DA" w:tentative="1">
      <w:start w:val="1"/>
      <w:numFmt w:val="bullet"/>
      <w:lvlText w:val="•"/>
      <w:lvlJc w:val="left"/>
      <w:pPr>
        <w:tabs>
          <w:tab w:val="num" w:pos="1440"/>
        </w:tabs>
        <w:ind w:left="1440" w:hanging="360"/>
      </w:pPr>
      <w:rPr>
        <w:rFonts w:ascii="Arial" w:hAnsi="Arial" w:hint="default"/>
      </w:rPr>
    </w:lvl>
    <w:lvl w:ilvl="2" w:tplc="B2CCE086" w:tentative="1">
      <w:start w:val="1"/>
      <w:numFmt w:val="bullet"/>
      <w:lvlText w:val="•"/>
      <w:lvlJc w:val="left"/>
      <w:pPr>
        <w:tabs>
          <w:tab w:val="num" w:pos="2160"/>
        </w:tabs>
        <w:ind w:left="2160" w:hanging="360"/>
      </w:pPr>
      <w:rPr>
        <w:rFonts w:ascii="Arial" w:hAnsi="Arial" w:hint="default"/>
      </w:rPr>
    </w:lvl>
    <w:lvl w:ilvl="3" w:tplc="2A8214C0" w:tentative="1">
      <w:start w:val="1"/>
      <w:numFmt w:val="bullet"/>
      <w:lvlText w:val="•"/>
      <w:lvlJc w:val="left"/>
      <w:pPr>
        <w:tabs>
          <w:tab w:val="num" w:pos="2880"/>
        </w:tabs>
        <w:ind w:left="2880" w:hanging="360"/>
      </w:pPr>
      <w:rPr>
        <w:rFonts w:ascii="Arial" w:hAnsi="Arial" w:hint="default"/>
      </w:rPr>
    </w:lvl>
    <w:lvl w:ilvl="4" w:tplc="87DA20DC" w:tentative="1">
      <w:start w:val="1"/>
      <w:numFmt w:val="bullet"/>
      <w:lvlText w:val="•"/>
      <w:lvlJc w:val="left"/>
      <w:pPr>
        <w:tabs>
          <w:tab w:val="num" w:pos="3600"/>
        </w:tabs>
        <w:ind w:left="3600" w:hanging="360"/>
      </w:pPr>
      <w:rPr>
        <w:rFonts w:ascii="Arial" w:hAnsi="Arial" w:hint="default"/>
      </w:rPr>
    </w:lvl>
    <w:lvl w:ilvl="5" w:tplc="0A0E3F1E" w:tentative="1">
      <w:start w:val="1"/>
      <w:numFmt w:val="bullet"/>
      <w:lvlText w:val="•"/>
      <w:lvlJc w:val="left"/>
      <w:pPr>
        <w:tabs>
          <w:tab w:val="num" w:pos="4320"/>
        </w:tabs>
        <w:ind w:left="4320" w:hanging="360"/>
      </w:pPr>
      <w:rPr>
        <w:rFonts w:ascii="Arial" w:hAnsi="Arial" w:hint="default"/>
      </w:rPr>
    </w:lvl>
    <w:lvl w:ilvl="6" w:tplc="F3083728" w:tentative="1">
      <w:start w:val="1"/>
      <w:numFmt w:val="bullet"/>
      <w:lvlText w:val="•"/>
      <w:lvlJc w:val="left"/>
      <w:pPr>
        <w:tabs>
          <w:tab w:val="num" w:pos="5040"/>
        </w:tabs>
        <w:ind w:left="5040" w:hanging="360"/>
      </w:pPr>
      <w:rPr>
        <w:rFonts w:ascii="Arial" w:hAnsi="Arial" w:hint="default"/>
      </w:rPr>
    </w:lvl>
    <w:lvl w:ilvl="7" w:tplc="74B0F8B0" w:tentative="1">
      <w:start w:val="1"/>
      <w:numFmt w:val="bullet"/>
      <w:lvlText w:val="•"/>
      <w:lvlJc w:val="left"/>
      <w:pPr>
        <w:tabs>
          <w:tab w:val="num" w:pos="5760"/>
        </w:tabs>
        <w:ind w:left="5760" w:hanging="360"/>
      </w:pPr>
      <w:rPr>
        <w:rFonts w:ascii="Arial" w:hAnsi="Arial" w:hint="default"/>
      </w:rPr>
    </w:lvl>
    <w:lvl w:ilvl="8" w:tplc="17FA22A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99F038A"/>
    <w:multiLevelType w:val="hybridMultilevel"/>
    <w:tmpl w:val="DF96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EF5C76"/>
    <w:multiLevelType w:val="hybridMultilevel"/>
    <w:tmpl w:val="E190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5C7F89"/>
    <w:multiLevelType w:val="hybridMultilevel"/>
    <w:tmpl w:val="E0B88BE8"/>
    <w:lvl w:ilvl="0" w:tplc="A36AAE58">
      <w:start w:val="1"/>
      <w:numFmt w:val="bullet"/>
      <w:lvlText w:val="•"/>
      <w:lvlJc w:val="left"/>
      <w:pPr>
        <w:tabs>
          <w:tab w:val="num" w:pos="720"/>
        </w:tabs>
        <w:ind w:left="720" w:hanging="360"/>
      </w:pPr>
      <w:rPr>
        <w:rFonts w:ascii="Arial" w:hAnsi="Arial" w:hint="default"/>
      </w:rPr>
    </w:lvl>
    <w:lvl w:ilvl="1" w:tplc="DF5693AA" w:tentative="1">
      <w:start w:val="1"/>
      <w:numFmt w:val="bullet"/>
      <w:lvlText w:val="•"/>
      <w:lvlJc w:val="left"/>
      <w:pPr>
        <w:tabs>
          <w:tab w:val="num" w:pos="1440"/>
        </w:tabs>
        <w:ind w:left="1440" w:hanging="360"/>
      </w:pPr>
      <w:rPr>
        <w:rFonts w:ascii="Arial" w:hAnsi="Arial" w:hint="default"/>
      </w:rPr>
    </w:lvl>
    <w:lvl w:ilvl="2" w:tplc="6BEE1B7C" w:tentative="1">
      <w:start w:val="1"/>
      <w:numFmt w:val="bullet"/>
      <w:lvlText w:val="•"/>
      <w:lvlJc w:val="left"/>
      <w:pPr>
        <w:tabs>
          <w:tab w:val="num" w:pos="2160"/>
        </w:tabs>
        <w:ind w:left="2160" w:hanging="360"/>
      </w:pPr>
      <w:rPr>
        <w:rFonts w:ascii="Arial" w:hAnsi="Arial" w:hint="default"/>
      </w:rPr>
    </w:lvl>
    <w:lvl w:ilvl="3" w:tplc="CE762E0C" w:tentative="1">
      <w:start w:val="1"/>
      <w:numFmt w:val="bullet"/>
      <w:lvlText w:val="•"/>
      <w:lvlJc w:val="left"/>
      <w:pPr>
        <w:tabs>
          <w:tab w:val="num" w:pos="2880"/>
        </w:tabs>
        <w:ind w:left="2880" w:hanging="360"/>
      </w:pPr>
      <w:rPr>
        <w:rFonts w:ascii="Arial" w:hAnsi="Arial" w:hint="default"/>
      </w:rPr>
    </w:lvl>
    <w:lvl w:ilvl="4" w:tplc="05E6BEB2" w:tentative="1">
      <w:start w:val="1"/>
      <w:numFmt w:val="bullet"/>
      <w:lvlText w:val="•"/>
      <w:lvlJc w:val="left"/>
      <w:pPr>
        <w:tabs>
          <w:tab w:val="num" w:pos="3600"/>
        </w:tabs>
        <w:ind w:left="3600" w:hanging="360"/>
      </w:pPr>
      <w:rPr>
        <w:rFonts w:ascii="Arial" w:hAnsi="Arial" w:hint="default"/>
      </w:rPr>
    </w:lvl>
    <w:lvl w:ilvl="5" w:tplc="3DAAF346" w:tentative="1">
      <w:start w:val="1"/>
      <w:numFmt w:val="bullet"/>
      <w:lvlText w:val="•"/>
      <w:lvlJc w:val="left"/>
      <w:pPr>
        <w:tabs>
          <w:tab w:val="num" w:pos="4320"/>
        </w:tabs>
        <w:ind w:left="4320" w:hanging="360"/>
      </w:pPr>
      <w:rPr>
        <w:rFonts w:ascii="Arial" w:hAnsi="Arial" w:hint="default"/>
      </w:rPr>
    </w:lvl>
    <w:lvl w:ilvl="6" w:tplc="6B1A202A" w:tentative="1">
      <w:start w:val="1"/>
      <w:numFmt w:val="bullet"/>
      <w:lvlText w:val="•"/>
      <w:lvlJc w:val="left"/>
      <w:pPr>
        <w:tabs>
          <w:tab w:val="num" w:pos="5040"/>
        </w:tabs>
        <w:ind w:left="5040" w:hanging="360"/>
      </w:pPr>
      <w:rPr>
        <w:rFonts w:ascii="Arial" w:hAnsi="Arial" w:hint="default"/>
      </w:rPr>
    </w:lvl>
    <w:lvl w:ilvl="7" w:tplc="49B04452" w:tentative="1">
      <w:start w:val="1"/>
      <w:numFmt w:val="bullet"/>
      <w:lvlText w:val="•"/>
      <w:lvlJc w:val="left"/>
      <w:pPr>
        <w:tabs>
          <w:tab w:val="num" w:pos="5760"/>
        </w:tabs>
        <w:ind w:left="5760" w:hanging="360"/>
      </w:pPr>
      <w:rPr>
        <w:rFonts w:ascii="Arial" w:hAnsi="Arial" w:hint="default"/>
      </w:rPr>
    </w:lvl>
    <w:lvl w:ilvl="8" w:tplc="91968B4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0102D9"/>
    <w:multiLevelType w:val="hybridMultilevel"/>
    <w:tmpl w:val="C660F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53308F"/>
    <w:multiLevelType w:val="hybridMultilevel"/>
    <w:tmpl w:val="547C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10" w15:restartNumberingAfterBreak="0">
    <w:nsid w:val="7F715C68"/>
    <w:multiLevelType w:val="hybridMultilevel"/>
    <w:tmpl w:val="9836C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A76CA4"/>
    <w:multiLevelType w:val="hybridMultilevel"/>
    <w:tmpl w:val="20D29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3280461">
    <w:abstractNumId w:val="9"/>
  </w:num>
  <w:num w:numId="2" w16cid:durableId="218438848">
    <w:abstractNumId w:val="5"/>
  </w:num>
  <w:num w:numId="3" w16cid:durableId="2089376866">
    <w:abstractNumId w:val="7"/>
  </w:num>
  <w:num w:numId="4" w16cid:durableId="303628575">
    <w:abstractNumId w:val="4"/>
  </w:num>
  <w:num w:numId="5" w16cid:durableId="703945610">
    <w:abstractNumId w:val="11"/>
  </w:num>
  <w:num w:numId="6" w16cid:durableId="805854591">
    <w:abstractNumId w:val="2"/>
  </w:num>
  <w:num w:numId="7" w16cid:durableId="1033962982">
    <w:abstractNumId w:val="8"/>
  </w:num>
  <w:num w:numId="8" w16cid:durableId="1886520053">
    <w:abstractNumId w:val="3"/>
  </w:num>
  <w:num w:numId="9" w16cid:durableId="998535772">
    <w:abstractNumId w:val="1"/>
  </w:num>
  <w:num w:numId="10" w16cid:durableId="1199661275">
    <w:abstractNumId w:val="10"/>
  </w:num>
  <w:num w:numId="11" w16cid:durableId="440222490">
    <w:abstractNumId w:val="0"/>
  </w:num>
  <w:num w:numId="12" w16cid:durableId="1235580932">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2DCE"/>
    <w:rsid w:val="000174F2"/>
    <w:rsid w:val="000504D6"/>
    <w:rsid w:val="00050F97"/>
    <w:rsid w:val="0005337C"/>
    <w:rsid w:val="00056B0E"/>
    <w:rsid w:val="00067C92"/>
    <w:rsid w:val="00071635"/>
    <w:rsid w:val="000764C2"/>
    <w:rsid w:val="00077D40"/>
    <w:rsid w:val="00081304"/>
    <w:rsid w:val="00093FF4"/>
    <w:rsid w:val="00095C65"/>
    <w:rsid w:val="00097ADE"/>
    <w:rsid w:val="000A4585"/>
    <w:rsid w:val="000A53C3"/>
    <w:rsid w:val="000B338F"/>
    <w:rsid w:val="000D7B5E"/>
    <w:rsid w:val="00130E4F"/>
    <w:rsid w:val="0013135E"/>
    <w:rsid w:val="0013535C"/>
    <w:rsid w:val="00136006"/>
    <w:rsid w:val="001449EC"/>
    <w:rsid w:val="00146CD2"/>
    <w:rsid w:val="00151A90"/>
    <w:rsid w:val="00156DB6"/>
    <w:rsid w:val="001670A7"/>
    <w:rsid w:val="001679C9"/>
    <w:rsid w:val="0017148B"/>
    <w:rsid w:val="00181D09"/>
    <w:rsid w:val="001B361F"/>
    <w:rsid w:val="001D2991"/>
    <w:rsid w:val="001D314F"/>
    <w:rsid w:val="001D3539"/>
    <w:rsid w:val="001D7ADF"/>
    <w:rsid w:val="001F0AF0"/>
    <w:rsid w:val="001F466C"/>
    <w:rsid w:val="0020412C"/>
    <w:rsid w:val="00214AAD"/>
    <w:rsid w:val="002178B9"/>
    <w:rsid w:val="0023125B"/>
    <w:rsid w:val="0024575C"/>
    <w:rsid w:val="002464D8"/>
    <w:rsid w:val="002478B4"/>
    <w:rsid w:val="00254A7C"/>
    <w:rsid w:val="002715F1"/>
    <w:rsid w:val="00280862"/>
    <w:rsid w:val="00281069"/>
    <w:rsid w:val="0028200E"/>
    <w:rsid w:val="00291712"/>
    <w:rsid w:val="002A0D3F"/>
    <w:rsid w:val="002B2A90"/>
    <w:rsid w:val="002B3B8A"/>
    <w:rsid w:val="002C06E3"/>
    <w:rsid w:val="002E0194"/>
    <w:rsid w:val="002E414F"/>
    <w:rsid w:val="002E7E6A"/>
    <w:rsid w:val="002F1C47"/>
    <w:rsid w:val="00303EF8"/>
    <w:rsid w:val="00321411"/>
    <w:rsid w:val="003477B9"/>
    <w:rsid w:val="003620E2"/>
    <w:rsid w:val="00370BB5"/>
    <w:rsid w:val="003A13CF"/>
    <w:rsid w:val="003A1C79"/>
    <w:rsid w:val="003A6A25"/>
    <w:rsid w:val="003B03F0"/>
    <w:rsid w:val="003B31BF"/>
    <w:rsid w:val="003C16D9"/>
    <w:rsid w:val="003F0F44"/>
    <w:rsid w:val="003F5051"/>
    <w:rsid w:val="0041250F"/>
    <w:rsid w:val="00420DF5"/>
    <w:rsid w:val="004237C0"/>
    <w:rsid w:val="00436449"/>
    <w:rsid w:val="004371B6"/>
    <w:rsid w:val="00444375"/>
    <w:rsid w:val="004445B3"/>
    <w:rsid w:val="00444B2A"/>
    <w:rsid w:val="00444C7B"/>
    <w:rsid w:val="00445E85"/>
    <w:rsid w:val="00454C2D"/>
    <w:rsid w:val="004551F3"/>
    <w:rsid w:val="00462B5D"/>
    <w:rsid w:val="00467600"/>
    <w:rsid w:val="004779DF"/>
    <w:rsid w:val="00483590"/>
    <w:rsid w:val="00484EDC"/>
    <w:rsid w:val="0048718B"/>
    <w:rsid w:val="0049185C"/>
    <w:rsid w:val="00492673"/>
    <w:rsid w:val="004A0FF4"/>
    <w:rsid w:val="004C17F9"/>
    <w:rsid w:val="004C70E4"/>
    <w:rsid w:val="004E516F"/>
    <w:rsid w:val="004F2231"/>
    <w:rsid w:val="004F58C7"/>
    <w:rsid w:val="00501818"/>
    <w:rsid w:val="00510684"/>
    <w:rsid w:val="005112D1"/>
    <w:rsid w:val="005166E9"/>
    <w:rsid w:val="005316AE"/>
    <w:rsid w:val="0053495E"/>
    <w:rsid w:val="00535FC5"/>
    <w:rsid w:val="0053689D"/>
    <w:rsid w:val="005413DF"/>
    <w:rsid w:val="005444F2"/>
    <w:rsid w:val="0055035B"/>
    <w:rsid w:val="005510B2"/>
    <w:rsid w:val="00560B11"/>
    <w:rsid w:val="005679ED"/>
    <w:rsid w:val="005700B3"/>
    <w:rsid w:val="005847C4"/>
    <w:rsid w:val="00584B57"/>
    <w:rsid w:val="00596483"/>
    <w:rsid w:val="005C3643"/>
    <w:rsid w:val="005D34EC"/>
    <w:rsid w:val="005F1B02"/>
    <w:rsid w:val="005F5983"/>
    <w:rsid w:val="00611EFE"/>
    <w:rsid w:val="00620FCB"/>
    <w:rsid w:val="006313D7"/>
    <w:rsid w:val="006361E3"/>
    <w:rsid w:val="00640787"/>
    <w:rsid w:val="00673E10"/>
    <w:rsid w:val="006818C8"/>
    <w:rsid w:val="0068500D"/>
    <w:rsid w:val="006934A7"/>
    <w:rsid w:val="00697081"/>
    <w:rsid w:val="006A033D"/>
    <w:rsid w:val="006C1038"/>
    <w:rsid w:val="006D28EC"/>
    <w:rsid w:val="006F11E3"/>
    <w:rsid w:val="006F2B61"/>
    <w:rsid w:val="006F4AAC"/>
    <w:rsid w:val="006F4F7C"/>
    <w:rsid w:val="007057F4"/>
    <w:rsid w:val="0070585B"/>
    <w:rsid w:val="007070F9"/>
    <w:rsid w:val="007205BE"/>
    <w:rsid w:val="00725571"/>
    <w:rsid w:val="00733494"/>
    <w:rsid w:val="00733D58"/>
    <w:rsid w:val="007417B3"/>
    <w:rsid w:val="00741A94"/>
    <w:rsid w:val="00742102"/>
    <w:rsid w:val="007500F7"/>
    <w:rsid w:val="00750AC4"/>
    <w:rsid w:val="007574E3"/>
    <w:rsid w:val="00762F9A"/>
    <w:rsid w:val="00772D6F"/>
    <w:rsid w:val="00773B66"/>
    <w:rsid w:val="00782636"/>
    <w:rsid w:val="007A164B"/>
    <w:rsid w:val="007B160D"/>
    <w:rsid w:val="007C05B1"/>
    <w:rsid w:val="007C4649"/>
    <w:rsid w:val="007C7473"/>
    <w:rsid w:val="007D0143"/>
    <w:rsid w:val="007D26F1"/>
    <w:rsid w:val="007D500E"/>
    <w:rsid w:val="007D5941"/>
    <w:rsid w:val="007D7D8B"/>
    <w:rsid w:val="007E5499"/>
    <w:rsid w:val="007E7A73"/>
    <w:rsid w:val="007F0684"/>
    <w:rsid w:val="00823A68"/>
    <w:rsid w:val="008253A5"/>
    <w:rsid w:val="0083662F"/>
    <w:rsid w:val="008370F9"/>
    <w:rsid w:val="008417CE"/>
    <w:rsid w:val="0084277E"/>
    <w:rsid w:val="008447FA"/>
    <w:rsid w:val="0085043D"/>
    <w:rsid w:val="00856A76"/>
    <w:rsid w:val="00885AFA"/>
    <w:rsid w:val="008941EC"/>
    <w:rsid w:val="008A010F"/>
    <w:rsid w:val="008A3C95"/>
    <w:rsid w:val="008C2429"/>
    <w:rsid w:val="008C386D"/>
    <w:rsid w:val="008C5106"/>
    <w:rsid w:val="008D5829"/>
    <w:rsid w:val="008D7051"/>
    <w:rsid w:val="00905662"/>
    <w:rsid w:val="00946F55"/>
    <w:rsid w:val="00965BD5"/>
    <w:rsid w:val="00976028"/>
    <w:rsid w:val="009875C8"/>
    <w:rsid w:val="00991D08"/>
    <w:rsid w:val="0099389A"/>
    <w:rsid w:val="009A4984"/>
    <w:rsid w:val="009D0878"/>
    <w:rsid w:val="009E1D56"/>
    <w:rsid w:val="009F6F13"/>
    <w:rsid w:val="00A038D6"/>
    <w:rsid w:val="00A11409"/>
    <w:rsid w:val="00A22DE0"/>
    <w:rsid w:val="00A318BD"/>
    <w:rsid w:val="00A33583"/>
    <w:rsid w:val="00A33C0A"/>
    <w:rsid w:val="00A44D7B"/>
    <w:rsid w:val="00A578DC"/>
    <w:rsid w:val="00A63DE6"/>
    <w:rsid w:val="00A97C0A"/>
    <w:rsid w:val="00AB10CC"/>
    <w:rsid w:val="00AB14B1"/>
    <w:rsid w:val="00AB42CB"/>
    <w:rsid w:val="00AC6A83"/>
    <w:rsid w:val="00AD3352"/>
    <w:rsid w:val="00AE1079"/>
    <w:rsid w:val="00B00CF7"/>
    <w:rsid w:val="00B01E1F"/>
    <w:rsid w:val="00B0688D"/>
    <w:rsid w:val="00B10D4E"/>
    <w:rsid w:val="00B12563"/>
    <w:rsid w:val="00B20FC9"/>
    <w:rsid w:val="00B40525"/>
    <w:rsid w:val="00B41D82"/>
    <w:rsid w:val="00B447FC"/>
    <w:rsid w:val="00B60042"/>
    <w:rsid w:val="00B709DB"/>
    <w:rsid w:val="00B90346"/>
    <w:rsid w:val="00B97BA7"/>
    <w:rsid w:val="00BA2538"/>
    <w:rsid w:val="00BB6CAC"/>
    <w:rsid w:val="00BD35FD"/>
    <w:rsid w:val="00BD487D"/>
    <w:rsid w:val="00BE58DD"/>
    <w:rsid w:val="00BE7253"/>
    <w:rsid w:val="00BF4131"/>
    <w:rsid w:val="00BF4289"/>
    <w:rsid w:val="00C00309"/>
    <w:rsid w:val="00C00DBD"/>
    <w:rsid w:val="00C131BD"/>
    <w:rsid w:val="00C22A9D"/>
    <w:rsid w:val="00C24BE6"/>
    <w:rsid w:val="00C26A5F"/>
    <w:rsid w:val="00C36797"/>
    <w:rsid w:val="00C4166E"/>
    <w:rsid w:val="00C47F8A"/>
    <w:rsid w:val="00C51CFB"/>
    <w:rsid w:val="00C66F73"/>
    <w:rsid w:val="00C700AB"/>
    <w:rsid w:val="00C70299"/>
    <w:rsid w:val="00C86424"/>
    <w:rsid w:val="00CA16E0"/>
    <w:rsid w:val="00CA7EE3"/>
    <w:rsid w:val="00CB4077"/>
    <w:rsid w:val="00CB687D"/>
    <w:rsid w:val="00CC102D"/>
    <w:rsid w:val="00CC7B2F"/>
    <w:rsid w:val="00CD395B"/>
    <w:rsid w:val="00CE0BC9"/>
    <w:rsid w:val="00CF0C45"/>
    <w:rsid w:val="00CF7D17"/>
    <w:rsid w:val="00D2045C"/>
    <w:rsid w:val="00D204D6"/>
    <w:rsid w:val="00D24DC9"/>
    <w:rsid w:val="00D37C31"/>
    <w:rsid w:val="00D51B81"/>
    <w:rsid w:val="00D540AF"/>
    <w:rsid w:val="00D6093C"/>
    <w:rsid w:val="00D638C1"/>
    <w:rsid w:val="00D73D44"/>
    <w:rsid w:val="00D94402"/>
    <w:rsid w:val="00D96148"/>
    <w:rsid w:val="00D967AC"/>
    <w:rsid w:val="00DA384D"/>
    <w:rsid w:val="00DA3BBB"/>
    <w:rsid w:val="00DA450C"/>
    <w:rsid w:val="00DD1DD5"/>
    <w:rsid w:val="00DD547C"/>
    <w:rsid w:val="00DF2B27"/>
    <w:rsid w:val="00E17A2D"/>
    <w:rsid w:val="00E22B88"/>
    <w:rsid w:val="00E50A4D"/>
    <w:rsid w:val="00E53999"/>
    <w:rsid w:val="00E604F4"/>
    <w:rsid w:val="00E62CEB"/>
    <w:rsid w:val="00E7033A"/>
    <w:rsid w:val="00E75661"/>
    <w:rsid w:val="00E758BC"/>
    <w:rsid w:val="00E76082"/>
    <w:rsid w:val="00E932B0"/>
    <w:rsid w:val="00E95AFE"/>
    <w:rsid w:val="00E95B75"/>
    <w:rsid w:val="00EB5ED1"/>
    <w:rsid w:val="00ED1B73"/>
    <w:rsid w:val="00ED3756"/>
    <w:rsid w:val="00ED5380"/>
    <w:rsid w:val="00EE1FDD"/>
    <w:rsid w:val="00EF311B"/>
    <w:rsid w:val="00EF70EC"/>
    <w:rsid w:val="00F07198"/>
    <w:rsid w:val="00F10CA2"/>
    <w:rsid w:val="00F21FAE"/>
    <w:rsid w:val="00F317E6"/>
    <w:rsid w:val="00F35CEC"/>
    <w:rsid w:val="00F43A02"/>
    <w:rsid w:val="00F44FD3"/>
    <w:rsid w:val="00F45884"/>
    <w:rsid w:val="00F553FE"/>
    <w:rsid w:val="00F575DB"/>
    <w:rsid w:val="00F63939"/>
    <w:rsid w:val="00F66BFD"/>
    <w:rsid w:val="00F70C00"/>
    <w:rsid w:val="00F91AD0"/>
    <w:rsid w:val="00F96A31"/>
    <w:rsid w:val="00FA0274"/>
    <w:rsid w:val="00FA38DD"/>
    <w:rsid w:val="00FA4439"/>
    <w:rsid w:val="00FA77D9"/>
    <w:rsid w:val="00FB05E4"/>
    <w:rsid w:val="00FC06E2"/>
    <w:rsid w:val="00FC4062"/>
    <w:rsid w:val="00FC5474"/>
    <w:rsid w:val="00FD48A3"/>
    <w:rsid w:val="00FE274F"/>
    <w:rsid w:val="00FE476A"/>
    <w:rsid w:val="00FF0B06"/>
    <w:rsid w:val="00FF139C"/>
    <w:rsid w:val="00FF2166"/>
    <w:rsid w:val="00FF30D3"/>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character" w:styleId="FollowedHyperlink">
    <w:name w:val="FollowedHyperlink"/>
    <w:basedOn w:val="DefaultParagraphFont"/>
    <w:uiPriority w:val="99"/>
    <w:semiHidden/>
    <w:unhideWhenUsed/>
    <w:rsid w:val="0083662F"/>
    <w:rPr>
      <w:color w:val="60C5E8" w:themeColor="followedHyperlink"/>
      <w:u w:val="single"/>
    </w:rPr>
  </w:style>
  <w:style w:type="paragraph" w:styleId="NoSpacing">
    <w:name w:val="No Spacing"/>
    <w:uiPriority w:val="1"/>
    <w:qFormat/>
    <w:rsid w:val="00976028"/>
    <w:pPr>
      <w:spacing w:after="0" w:line="240" w:lineRule="auto"/>
    </w:pPr>
    <w:rPr>
      <w:rFonts w:eastAsiaTheme="minorHAns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34627">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640228232">
      <w:bodyDiv w:val="1"/>
      <w:marLeft w:val="0"/>
      <w:marRight w:val="0"/>
      <w:marTop w:val="0"/>
      <w:marBottom w:val="0"/>
      <w:divBdr>
        <w:top w:val="none" w:sz="0" w:space="0" w:color="auto"/>
        <w:left w:val="none" w:sz="0" w:space="0" w:color="auto"/>
        <w:bottom w:val="none" w:sz="0" w:space="0" w:color="auto"/>
        <w:right w:val="none" w:sz="0" w:space="0" w:color="auto"/>
      </w:divBdr>
      <w:divsChild>
        <w:div w:id="685715887">
          <w:marLeft w:val="360"/>
          <w:marRight w:val="0"/>
          <w:marTop w:val="200"/>
          <w:marBottom w:val="0"/>
          <w:divBdr>
            <w:top w:val="none" w:sz="0" w:space="0" w:color="auto"/>
            <w:left w:val="none" w:sz="0" w:space="0" w:color="auto"/>
            <w:bottom w:val="none" w:sz="0" w:space="0" w:color="auto"/>
            <w:right w:val="none" w:sz="0" w:space="0" w:color="auto"/>
          </w:divBdr>
        </w:div>
        <w:div w:id="679428108">
          <w:marLeft w:val="360"/>
          <w:marRight w:val="0"/>
          <w:marTop w:val="200"/>
          <w:marBottom w:val="0"/>
          <w:divBdr>
            <w:top w:val="none" w:sz="0" w:space="0" w:color="auto"/>
            <w:left w:val="none" w:sz="0" w:space="0" w:color="auto"/>
            <w:bottom w:val="none" w:sz="0" w:space="0" w:color="auto"/>
            <w:right w:val="none" w:sz="0" w:space="0" w:color="auto"/>
          </w:divBdr>
        </w:div>
      </w:divsChild>
    </w:div>
    <w:div w:id="70663709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56509073">
      <w:bodyDiv w:val="1"/>
      <w:marLeft w:val="0"/>
      <w:marRight w:val="0"/>
      <w:marTop w:val="0"/>
      <w:marBottom w:val="0"/>
      <w:divBdr>
        <w:top w:val="none" w:sz="0" w:space="0" w:color="auto"/>
        <w:left w:val="none" w:sz="0" w:space="0" w:color="auto"/>
        <w:bottom w:val="none" w:sz="0" w:space="0" w:color="auto"/>
        <w:right w:val="none" w:sz="0" w:space="0" w:color="auto"/>
      </w:divBdr>
    </w:div>
    <w:div w:id="1790516056">
      <w:bodyDiv w:val="1"/>
      <w:marLeft w:val="0"/>
      <w:marRight w:val="0"/>
      <w:marTop w:val="0"/>
      <w:marBottom w:val="0"/>
      <w:divBdr>
        <w:top w:val="none" w:sz="0" w:space="0" w:color="auto"/>
        <w:left w:val="none" w:sz="0" w:space="0" w:color="auto"/>
        <w:bottom w:val="none" w:sz="0" w:space="0" w:color="auto"/>
        <w:right w:val="none" w:sz="0" w:space="0" w:color="auto"/>
      </w:divBdr>
    </w:div>
    <w:div w:id="1951622596">
      <w:bodyDiv w:val="1"/>
      <w:marLeft w:val="0"/>
      <w:marRight w:val="0"/>
      <w:marTop w:val="0"/>
      <w:marBottom w:val="0"/>
      <w:divBdr>
        <w:top w:val="none" w:sz="0" w:space="0" w:color="auto"/>
        <w:left w:val="none" w:sz="0" w:space="0" w:color="auto"/>
        <w:bottom w:val="none" w:sz="0" w:space="0" w:color="auto"/>
        <w:right w:val="none" w:sz="0" w:space="0" w:color="auto"/>
      </w:divBdr>
      <w:divsChild>
        <w:div w:id="834960119">
          <w:marLeft w:val="547"/>
          <w:marRight w:val="0"/>
          <w:marTop w:val="72"/>
          <w:marBottom w:val="0"/>
          <w:divBdr>
            <w:top w:val="none" w:sz="0" w:space="0" w:color="auto"/>
            <w:left w:val="none" w:sz="0" w:space="0" w:color="auto"/>
            <w:bottom w:val="none" w:sz="0" w:space="0" w:color="auto"/>
            <w:right w:val="none" w:sz="0" w:space="0" w:color="auto"/>
          </w:divBdr>
        </w:div>
        <w:div w:id="599683274">
          <w:marLeft w:val="547"/>
          <w:marRight w:val="0"/>
          <w:marTop w:val="72"/>
          <w:marBottom w:val="0"/>
          <w:divBdr>
            <w:top w:val="none" w:sz="0" w:space="0" w:color="auto"/>
            <w:left w:val="none" w:sz="0" w:space="0" w:color="auto"/>
            <w:bottom w:val="none" w:sz="0" w:space="0" w:color="auto"/>
            <w:right w:val="none" w:sz="0" w:space="0" w:color="auto"/>
          </w:divBdr>
        </w:div>
        <w:div w:id="333458485">
          <w:marLeft w:val="547"/>
          <w:marRight w:val="0"/>
          <w:marTop w:val="72"/>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51950257">
      <w:bodyDiv w:val="1"/>
      <w:marLeft w:val="0"/>
      <w:marRight w:val="0"/>
      <w:marTop w:val="0"/>
      <w:marBottom w:val="0"/>
      <w:divBdr>
        <w:top w:val="none" w:sz="0" w:space="0" w:color="auto"/>
        <w:left w:val="none" w:sz="0" w:space="0" w:color="auto"/>
        <w:bottom w:val="none" w:sz="0" w:space="0" w:color="auto"/>
        <w:right w:val="none" w:sz="0" w:space="0" w:color="auto"/>
      </w:divBdr>
      <w:divsChild>
        <w:div w:id="1361592157">
          <w:marLeft w:val="360"/>
          <w:marRight w:val="0"/>
          <w:marTop w:val="200"/>
          <w:marBottom w:val="0"/>
          <w:divBdr>
            <w:top w:val="none" w:sz="0" w:space="0" w:color="auto"/>
            <w:left w:val="none" w:sz="0" w:space="0" w:color="auto"/>
            <w:bottom w:val="none" w:sz="0" w:space="0" w:color="auto"/>
            <w:right w:val="none" w:sz="0" w:space="0" w:color="auto"/>
          </w:divBdr>
        </w:div>
        <w:div w:id="155339704">
          <w:marLeft w:val="360"/>
          <w:marRight w:val="0"/>
          <w:marTop w:val="200"/>
          <w:marBottom w:val="0"/>
          <w:divBdr>
            <w:top w:val="none" w:sz="0" w:space="0" w:color="auto"/>
            <w:left w:val="none" w:sz="0" w:space="0" w:color="auto"/>
            <w:bottom w:val="none" w:sz="0" w:space="0" w:color="auto"/>
            <w:right w:val="none" w:sz="0" w:space="0" w:color="auto"/>
          </w:divBdr>
        </w:div>
        <w:div w:id="1363673198">
          <w:marLeft w:val="360"/>
          <w:marRight w:val="0"/>
          <w:marTop w:val="20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3798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opendata.dc.gov/datasets/DCGIS::computer-assisted-mass-appraisal-residential/explore" TargetMode="External"/><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github.com/saikrishna9899/DSE_project"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3.85.60.120:8080/" TargetMode="External"/><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ec2-3-85-60-120.compute-1.amazonaws.com" TargetMode="External"/><Relationship Id="rId28" Type="http://schemas.openxmlformats.org/officeDocument/2006/relationships/hyperlink" Target="https://www.dallasfed.org/research/economics/2021/1228" TargetMode="Externa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0.png"/><Relationship Id="rId27" Type="http://schemas.openxmlformats.org/officeDocument/2006/relationships/hyperlink" Target="https://github.com/saikrishna9899/DSE_project"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5.png"/><Relationship Id="rId7" Type="http://schemas.openxmlformats.org/officeDocument/2006/relationships/image" Target="media/image170.png"/><Relationship Id="rId2" Type="http://schemas.openxmlformats.org/officeDocument/2006/relationships/image" Target="media/image14.svg"/><Relationship Id="rId1" Type="http://schemas.openxmlformats.org/officeDocument/2006/relationships/image" Target="media/image13.png"/><Relationship Id="rId6" Type="http://schemas.openxmlformats.org/officeDocument/2006/relationships/image" Target="media/image18.svg"/><Relationship Id="rId5" Type="http://schemas.openxmlformats.org/officeDocument/2006/relationships/image" Target="media/image17.png"/><Relationship Id="rId4" Type="http://schemas.openxmlformats.org/officeDocument/2006/relationships/image" Target="media/image16.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594E"/>
    <w:rsid w:val="00074732"/>
    <w:rsid w:val="003041AD"/>
    <w:rsid w:val="00351FA2"/>
    <w:rsid w:val="003A293A"/>
    <w:rsid w:val="003E4B21"/>
    <w:rsid w:val="00447B04"/>
    <w:rsid w:val="00492CB3"/>
    <w:rsid w:val="00493DFE"/>
    <w:rsid w:val="00494000"/>
    <w:rsid w:val="00545E23"/>
    <w:rsid w:val="005468AB"/>
    <w:rsid w:val="00616876"/>
    <w:rsid w:val="006C0539"/>
    <w:rsid w:val="007969CA"/>
    <w:rsid w:val="009A7026"/>
    <w:rsid w:val="00AC7F33"/>
    <w:rsid w:val="00D36ECC"/>
    <w:rsid w:val="00DC7C92"/>
    <w:rsid w:val="00E443C6"/>
    <w:rsid w:val="00EC6D37"/>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design).dotx</Template>
  <TotalTime>1330</TotalTime>
  <Pages>11</Pages>
  <Words>957</Words>
  <Characters>5458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sai krishna</cp:lastModifiedBy>
  <cp:revision>46</cp:revision>
  <cp:lastPrinted>2022-02-06T15:02:00Z</cp:lastPrinted>
  <dcterms:created xsi:type="dcterms:W3CDTF">2023-12-01T03:33:00Z</dcterms:created>
  <dcterms:modified xsi:type="dcterms:W3CDTF">2023-12-06T02:51:00Z</dcterms:modified>
</cp:coreProperties>
</file>